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C1D196A" w14:textId="77777777" w:rsidR="00AE6E5D" w:rsidRPr="00CC4221" w:rsidRDefault="00AE6E5D" w:rsidP="00AE6E5D">
      <w:pPr>
        <w:autoSpaceDE w:val="0"/>
        <w:autoSpaceDN w:val="0"/>
        <w:adjustRightInd w:val="0"/>
        <w:spacing w:after="0"/>
        <w:jc w:val="center"/>
        <w:rPr>
          <w:rFonts w:ascii="Helvetica-Bold" w:hAnsi="Helvetica-Bold" w:cs="Helvetica-Bold"/>
          <w:spacing w:val="-6"/>
          <w:sz w:val="20"/>
          <w:lang w:val="en-GB" w:eastAsia="it-IT"/>
        </w:rPr>
      </w:pPr>
      <w:r w:rsidRPr="00CC4221">
        <w:rPr>
          <w:rFonts w:ascii="Helvetica-Bold" w:hAnsi="Helvetica-Bold" w:cs="Helvetica-Bold"/>
          <w:b/>
          <w:bCs/>
          <w:spacing w:val="-6"/>
          <w:sz w:val="36"/>
          <w:szCs w:val="36"/>
          <w:lang w:val="en-GB" w:eastAsia="it-IT"/>
        </w:rPr>
        <w:t>NIME Proceedings Template for Word</w:t>
      </w:r>
    </w:p>
    <w:p w14:paraId="1364CF8D" w14:textId="77777777" w:rsidR="00AE6E5D" w:rsidRPr="00CC4221" w:rsidRDefault="00AE6E5D">
      <w:pPr>
        <w:rPr>
          <w:spacing w:val="-6"/>
        </w:rPr>
      </w:pPr>
    </w:p>
    <w:p w14:paraId="1D7B181C" w14:textId="77777777" w:rsidR="00EE54A2" w:rsidRPr="00CC4221" w:rsidRDefault="00EE54A2">
      <w:pPr>
        <w:rPr>
          <w:spacing w:val="-6"/>
        </w:rPr>
        <w:sectPr w:rsidR="00EE54A2" w:rsidRPr="00CC4221" w:rsidSect="00CB3262">
          <w:footerReference w:type="even" r:id="rId8"/>
          <w:pgSz w:w="11907" w:h="16839" w:code="9"/>
          <w:pgMar w:top="1440" w:right="1077" w:bottom="1440" w:left="1077" w:header="720" w:footer="720" w:gutter="47"/>
          <w:cols w:space="720"/>
          <w:docGrid w:linePitch="245"/>
        </w:sectPr>
      </w:pPr>
    </w:p>
    <w:p w14:paraId="1658B361" w14:textId="77777777" w:rsidR="00EE54A2" w:rsidRPr="00CC4221" w:rsidRDefault="00EE54A2" w:rsidP="00EE54A2">
      <w:pPr>
        <w:pStyle w:val="Author"/>
        <w:spacing w:after="0"/>
        <w:jc w:val="both"/>
        <w:rPr>
          <w:spacing w:val="-6"/>
        </w:rPr>
      </w:pPr>
    </w:p>
    <w:p w14:paraId="63E65578" w14:textId="77777777" w:rsidR="00481AF9" w:rsidRPr="00CC4221" w:rsidRDefault="00481AF9" w:rsidP="00481AF9">
      <w:pPr>
        <w:pStyle w:val="Author"/>
        <w:spacing w:after="0" w:line="216" w:lineRule="auto"/>
        <w:rPr>
          <w:spacing w:val="-6"/>
        </w:rPr>
      </w:pPr>
      <w:r w:rsidRPr="00CC4221">
        <w:rPr>
          <w:spacing w:val="-6"/>
        </w:rPr>
        <w:t xml:space="preserve">Ben </w:t>
      </w:r>
      <w:proofErr w:type="spellStart"/>
      <w:r w:rsidRPr="00CC4221">
        <w:rPr>
          <w:spacing w:val="-6"/>
        </w:rPr>
        <w:t>Trovato</w:t>
      </w:r>
      <w:proofErr w:type="spellEnd"/>
      <w:r w:rsidRPr="00CC4221">
        <w:rPr>
          <w:spacing w:val="-6"/>
        </w:rPr>
        <w:t xml:space="preserve"> </w:t>
      </w:r>
    </w:p>
    <w:p w14:paraId="1669D681" w14:textId="77777777" w:rsidR="00481AF9" w:rsidRPr="00CC4221" w:rsidRDefault="00481AF9" w:rsidP="00481AF9">
      <w:pPr>
        <w:pStyle w:val="Author"/>
        <w:spacing w:after="0" w:line="216" w:lineRule="auto"/>
        <w:rPr>
          <w:spacing w:val="-6"/>
          <w:sz w:val="20"/>
        </w:rPr>
      </w:pPr>
      <w:r w:rsidRPr="00CC4221">
        <w:rPr>
          <w:spacing w:val="-6"/>
          <w:sz w:val="20"/>
        </w:rPr>
        <w:t>Institute for Clarity in</w:t>
      </w:r>
    </w:p>
    <w:p w14:paraId="7556DAA4" w14:textId="77777777" w:rsidR="00481AF9" w:rsidRPr="00CC4221" w:rsidRDefault="00481AF9" w:rsidP="00481AF9">
      <w:pPr>
        <w:pStyle w:val="Author"/>
        <w:spacing w:after="0" w:line="216" w:lineRule="auto"/>
        <w:rPr>
          <w:spacing w:val="-6"/>
          <w:sz w:val="20"/>
        </w:rPr>
      </w:pPr>
      <w:r w:rsidRPr="00CC4221">
        <w:rPr>
          <w:spacing w:val="-6"/>
          <w:sz w:val="20"/>
        </w:rPr>
        <w:t xml:space="preserve">Documentation </w:t>
      </w:r>
    </w:p>
    <w:p w14:paraId="200EC63B" w14:textId="77777777" w:rsidR="00481AF9" w:rsidRPr="00CC4221" w:rsidRDefault="00481AF9" w:rsidP="00481AF9">
      <w:pPr>
        <w:pStyle w:val="Author"/>
        <w:spacing w:after="0" w:line="216" w:lineRule="auto"/>
        <w:rPr>
          <w:spacing w:val="-6"/>
          <w:sz w:val="20"/>
        </w:rPr>
      </w:pPr>
      <w:r w:rsidRPr="00CC4221">
        <w:rPr>
          <w:spacing w:val="-6"/>
          <w:sz w:val="20"/>
        </w:rPr>
        <w:t xml:space="preserve">1932 </w:t>
      </w:r>
      <w:proofErr w:type="spellStart"/>
      <w:r w:rsidRPr="00CC4221">
        <w:rPr>
          <w:spacing w:val="-6"/>
          <w:sz w:val="20"/>
        </w:rPr>
        <w:t>Wallamaloo</w:t>
      </w:r>
      <w:proofErr w:type="spellEnd"/>
      <w:r w:rsidRPr="00CC4221">
        <w:rPr>
          <w:spacing w:val="-6"/>
          <w:sz w:val="20"/>
        </w:rPr>
        <w:t xml:space="preserve"> Lane</w:t>
      </w:r>
    </w:p>
    <w:p w14:paraId="71D79AA0" w14:textId="77777777" w:rsidR="00481AF9" w:rsidRPr="00CC4221" w:rsidRDefault="00481AF9" w:rsidP="00481AF9">
      <w:pPr>
        <w:pStyle w:val="Author"/>
        <w:spacing w:after="0" w:line="216" w:lineRule="auto"/>
        <w:rPr>
          <w:spacing w:val="-6"/>
          <w:sz w:val="20"/>
        </w:rPr>
      </w:pPr>
      <w:r w:rsidRPr="00CC4221">
        <w:rPr>
          <w:spacing w:val="-6"/>
          <w:sz w:val="20"/>
        </w:rPr>
        <w:t xml:space="preserve"> </w:t>
      </w:r>
      <w:proofErr w:type="spellStart"/>
      <w:r w:rsidRPr="00CC4221">
        <w:rPr>
          <w:spacing w:val="-6"/>
          <w:sz w:val="20"/>
        </w:rPr>
        <w:t>Wallamaloo</w:t>
      </w:r>
      <w:proofErr w:type="spellEnd"/>
      <w:r w:rsidRPr="00CC4221">
        <w:rPr>
          <w:spacing w:val="-6"/>
          <w:sz w:val="20"/>
        </w:rPr>
        <w:t>, New Zealand trovato@corporation.com</w:t>
      </w:r>
    </w:p>
    <w:p w14:paraId="7753DA1E" w14:textId="77777777" w:rsidR="00AE6E5D" w:rsidRPr="00CC4221" w:rsidRDefault="00AE6E5D" w:rsidP="009A2989">
      <w:pPr>
        <w:pStyle w:val="Author"/>
        <w:spacing w:after="0" w:line="216" w:lineRule="auto"/>
        <w:rPr>
          <w:spacing w:val="-6"/>
        </w:rPr>
      </w:pPr>
      <w:r w:rsidRPr="00CC4221">
        <w:rPr>
          <w:spacing w:val="-6"/>
        </w:rPr>
        <w:br w:type="column"/>
      </w:r>
    </w:p>
    <w:p w14:paraId="66E3A39D" w14:textId="77777777" w:rsidR="00CC4221" w:rsidRPr="00CC4221" w:rsidRDefault="00CC4221" w:rsidP="00CC4221">
      <w:pPr>
        <w:pStyle w:val="Affiliations"/>
        <w:spacing w:line="216" w:lineRule="auto"/>
        <w:rPr>
          <w:spacing w:val="-6"/>
          <w:sz w:val="24"/>
        </w:rPr>
      </w:pPr>
      <w:r w:rsidRPr="00CC4221">
        <w:rPr>
          <w:spacing w:val="-6"/>
          <w:sz w:val="24"/>
        </w:rPr>
        <w:t xml:space="preserve">G.K.M. Tobin </w:t>
      </w:r>
    </w:p>
    <w:p w14:paraId="46089B78" w14:textId="77777777" w:rsidR="00CC4221" w:rsidRPr="00CC4221" w:rsidRDefault="00CC4221" w:rsidP="00CC4221">
      <w:pPr>
        <w:pStyle w:val="Affiliations"/>
        <w:spacing w:line="216" w:lineRule="auto"/>
        <w:rPr>
          <w:spacing w:val="-6"/>
        </w:rPr>
      </w:pPr>
      <w:r w:rsidRPr="00CC4221">
        <w:rPr>
          <w:spacing w:val="-6"/>
        </w:rPr>
        <w:t>Institute for Clarity in</w:t>
      </w:r>
    </w:p>
    <w:p w14:paraId="534137D7" w14:textId="77777777" w:rsidR="00CC4221" w:rsidRPr="00CC4221" w:rsidRDefault="00CC4221" w:rsidP="00CC4221">
      <w:pPr>
        <w:pStyle w:val="Affiliations"/>
        <w:spacing w:line="216" w:lineRule="auto"/>
        <w:rPr>
          <w:spacing w:val="-6"/>
        </w:rPr>
      </w:pPr>
      <w:r w:rsidRPr="00CC4221">
        <w:rPr>
          <w:spacing w:val="-6"/>
        </w:rPr>
        <w:t>Documentation</w:t>
      </w:r>
    </w:p>
    <w:p w14:paraId="08080681" w14:textId="77777777" w:rsidR="00CC4221" w:rsidRPr="00CC4221" w:rsidRDefault="00CC4221" w:rsidP="00CC4221">
      <w:pPr>
        <w:pStyle w:val="Affiliations"/>
        <w:spacing w:line="216" w:lineRule="auto"/>
        <w:rPr>
          <w:spacing w:val="-6"/>
        </w:rPr>
      </w:pPr>
      <w:r w:rsidRPr="00CC4221">
        <w:rPr>
          <w:spacing w:val="-6"/>
        </w:rPr>
        <w:t xml:space="preserve"> P.O. Box 1212 </w:t>
      </w:r>
    </w:p>
    <w:p w14:paraId="36EE3CB5" w14:textId="77777777" w:rsidR="00CC4221" w:rsidRPr="00CC4221" w:rsidRDefault="00CC4221" w:rsidP="00CC4221">
      <w:pPr>
        <w:pStyle w:val="Affiliations"/>
        <w:spacing w:line="216" w:lineRule="auto"/>
        <w:rPr>
          <w:spacing w:val="-6"/>
        </w:rPr>
      </w:pPr>
      <w:r w:rsidRPr="00CC4221">
        <w:rPr>
          <w:spacing w:val="-6"/>
        </w:rPr>
        <w:t xml:space="preserve">Dublin, Ohio 43017-6221 </w:t>
      </w:r>
      <w:proofErr w:type="spellStart"/>
      <w:r w:rsidRPr="00CC4221">
        <w:rPr>
          <w:spacing w:val="-6"/>
        </w:rPr>
        <w:t>webmaster@marysville</w:t>
      </w:r>
      <w:proofErr w:type="spellEnd"/>
      <w:r w:rsidRPr="00CC4221">
        <w:rPr>
          <w:spacing w:val="-6"/>
        </w:rPr>
        <w:t>-</w:t>
      </w:r>
    </w:p>
    <w:p w14:paraId="6C9BCE48" w14:textId="77777777" w:rsidR="00CC4221" w:rsidRPr="00CC4221" w:rsidRDefault="00CC4221" w:rsidP="00CC4221">
      <w:pPr>
        <w:pStyle w:val="Affiliations"/>
        <w:spacing w:line="216" w:lineRule="auto"/>
        <w:rPr>
          <w:spacing w:val="-6"/>
        </w:rPr>
      </w:pPr>
      <w:r w:rsidRPr="00CC4221">
        <w:rPr>
          <w:spacing w:val="-6"/>
        </w:rPr>
        <w:t>ohio.com</w:t>
      </w:r>
    </w:p>
    <w:p w14:paraId="30459AE4" w14:textId="77777777" w:rsidR="00AE6E5D" w:rsidRPr="00CC4221" w:rsidRDefault="00AE6E5D" w:rsidP="009A2989">
      <w:pPr>
        <w:pStyle w:val="Affiliations"/>
        <w:spacing w:line="216" w:lineRule="auto"/>
        <w:rPr>
          <w:spacing w:val="-6"/>
        </w:rPr>
      </w:pPr>
    </w:p>
    <w:p w14:paraId="7953E4AE" w14:textId="77777777" w:rsidR="00AE6E5D" w:rsidRPr="00CC4221" w:rsidRDefault="00AE6E5D" w:rsidP="009A2989">
      <w:pPr>
        <w:pStyle w:val="Author"/>
        <w:spacing w:after="0" w:line="216" w:lineRule="auto"/>
        <w:rPr>
          <w:spacing w:val="-6"/>
        </w:rPr>
      </w:pPr>
      <w:r w:rsidRPr="00CC4221">
        <w:rPr>
          <w:spacing w:val="-6"/>
        </w:rPr>
        <w:br w:type="column"/>
      </w:r>
    </w:p>
    <w:p w14:paraId="2278EED5" w14:textId="77777777" w:rsidR="00CC4221" w:rsidRPr="00CC4221" w:rsidRDefault="00CC4221" w:rsidP="00CC4221">
      <w:pPr>
        <w:pStyle w:val="Affiliations"/>
        <w:spacing w:line="216" w:lineRule="auto"/>
        <w:rPr>
          <w:spacing w:val="-6"/>
          <w:sz w:val="24"/>
        </w:rPr>
      </w:pPr>
      <w:r w:rsidRPr="00CC4221">
        <w:rPr>
          <w:spacing w:val="-6"/>
          <w:sz w:val="24"/>
        </w:rPr>
        <w:t xml:space="preserve">Lars </w:t>
      </w:r>
      <w:proofErr w:type="spellStart"/>
      <w:r w:rsidRPr="00CC4221">
        <w:rPr>
          <w:spacing w:val="-6"/>
          <w:sz w:val="24"/>
        </w:rPr>
        <w:t>Thørväld</w:t>
      </w:r>
      <w:proofErr w:type="spellEnd"/>
      <w:r w:rsidRPr="00CC4221">
        <w:rPr>
          <w:spacing w:val="-6"/>
          <w:sz w:val="24"/>
        </w:rPr>
        <w:t xml:space="preserve"> </w:t>
      </w:r>
    </w:p>
    <w:p w14:paraId="146F3287" w14:textId="77777777" w:rsidR="00CC4221" w:rsidRPr="00CC4221" w:rsidRDefault="00CC4221" w:rsidP="00CC4221">
      <w:pPr>
        <w:pStyle w:val="Affiliations"/>
        <w:spacing w:line="216" w:lineRule="auto"/>
        <w:rPr>
          <w:spacing w:val="-6"/>
        </w:rPr>
      </w:pPr>
      <w:r w:rsidRPr="00CC4221">
        <w:rPr>
          <w:spacing w:val="-6"/>
        </w:rPr>
        <w:t xml:space="preserve">The </w:t>
      </w:r>
      <w:proofErr w:type="spellStart"/>
      <w:r w:rsidRPr="00CC4221">
        <w:rPr>
          <w:spacing w:val="-6"/>
        </w:rPr>
        <w:t>Thørväld</w:t>
      </w:r>
      <w:proofErr w:type="spellEnd"/>
      <w:r w:rsidRPr="00CC4221">
        <w:rPr>
          <w:spacing w:val="-6"/>
        </w:rPr>
        <w:t xml:space="preserve"> Group</w:t>
      </w:r>
    </w:p>
    <w:p w14:paraId="08F23405" w14:textId="77777777" w:rsidR="00CC4221" w:rsidRPr="00CC4221" w:rsidRDefault="00CC4221" w:rsidP="00CC4221">
      <w:pPr>
        <w:pStyle w:val="Affiliations"/>
        <w:spacing w:line="216" w:lineRule="auto"/>
        <w:rPr>
          <w:spacing w:val="-6"/>
        </w:rPr>
      </w:pPr>
      <w:r w:rsidRPr="00CC4221">
        <w:rPr>
          <w:spacing w:val="-6"/>
        </w:rPr>
        <w:t xml:space="preserve">1 </w:t>
      </w:r>
      <w:proofErr w:type="spellStart"/>
      <w:r w:rsidRPr="00CC4221">
        <w:rPr>
          <w:spacing w:val="-6"/>
        </w:rPr>
        <w:t>Thørväld</w:t>
      </w:r>
      <w:proofErr w:type="spellEnd"/>
      <w:r w:rsidRPr="00CC4221">
        <w:rPr>
          <w:spacing w:val="-6"/>
        </w:rPr>
        <w:t xml:space="preserve"> Circle </w:t>
      </w:r>
    </w:p>
    <w:p w14:paraId="4EC26886" w14:textId="77777777" w:rsidR="00CC4221" w:rsidRPr="00CC4221" w:rsidRDefault="00CC4221" w:rsidP="00CC4221">
      <w:pPr>
        <w:pStyle w:val="Affiliations"/>
        <w:spacing w:line="216" w:lineRule="auto"/>
        <w:rPr>
          <w:spacing w:val="-6"/>
        </w:rPr>
      </w:pPr>
      <w:r w:rsidRPr="00CC4221">
        <w:rPr>
          <w:spacing w:val="-6"/>
        </w:rPr>
        <w:t xml:space="preserve">Hekla, Iceland </w:t>
      </w:r>
    </w:p>
    <w:p w14:paraId="1330CC2D" w14:textId="77777777" w:rsidR="00CC4221" w:rsidRPr="00CC4221" w:rsidRDefault="00CC4221" w:rsidP="00CC4221">
      <w:pPr>
        <w:pStyle w:val="Affiliations"/>
        <w:spacing w:line="216" w:lineRule="auto"/>
        <w:rPr>
          <w:spacing w:val="-6"/>
        </w:rPr>
      </w:pPr>
      <w:r w:rsidRPr="00CC4221">
        <w:rPr>
          <w:spacing w:val="-6"/>
        </w:rPr>
        <w:t>larst@affiliation.org</w:t>
      </w:r>
    </w:p>
    <w:p w14:paraId="5215989D" w14:textId="77777777" w:rsidR="00AE6E5D" w:rsidRPr="00CC4221" w:rsidRDefault="00AE6E5D" w:rsidP="009A2989">
      <w:pPr>
        <w:pStyle w:val="Affiliations"/>
        <w:spacing w:line="216" w:lineRule="auto"/>
        <w:rPr>
          <w:spacing w:val="-6"/>
        </w:rPr>
      </w:pPr>
    </w:p>
    <w:p w14:paraId="218C96B4" w14:textId="77777777" w:rsidR="00AE6E5D" w:rsidRPr="00CC4221" w:rsidRDefault="00AE6E5D" w:rsidP="009A2989">
      <w:pPr>
        <w:pStyle w:val="E-Mail"/>
        <w:spacing w:line="216" w:lineRule="auto"/>
        <w:rPr>
          <w:spacing w:val="-6"/>
        </w:rPr>
      </w:pPr>
    </w:p>
    <w:p w14:paraId="297E3ECD" w14:textId="77777777" w:rsidR="00AE6E5D" w:rsidRPr="00CC4221" w:rsidRDefault="00AE6E5D" w:rsidP="00AE6E5D">
      <w:pPr>
        <w:rPr>
          <w:rFonts w:ascii="Helvetica" w:hAnsi="Helvetica"/>
          <w:spacing w:val="-6"/>
          <w:sz w:val="24"/>
        </w:rPr>
      </w:pPr>
    </w:p>
    <w:p w14:paraId="6B3BF5EB" w14:textId="77777777" w:rsidR="00AE6E5D" w:rsidRPr="00CC4221" w:rsidRDefault="00AE6E5D" w:rsidP="00AE6E5D">
      <w:pPr>
        <w:rPr>
          <w:spacing w:val="-6"/>
        </w:rPr>
        <w:sectPr w:rsidR="00AE6E5D" w:rsidRPr="00CC4221" w:rsidSect="00CB3262">
          <w:type w:val="continuous"/>
          <w:pgSz w:w="11907" w:h="16839" w:code="9"/>
          <w:pgMar w:top="1440" w:right="1077" w:bottom="1440" w:left="1077" w:header="720" w:footer="720" w:gutter="47"/>
          <w:cols w:num="3" w:space="0"/>
          <w:docGrid w:linePitch="245"/>
        </w:sectPr>
      </w:pPr>
    </w:p>
    <w:p w14:paraId="76562218" w14:textId="77777777" w:rsidR="00AE6E5D" w:rsidRPr="00CC4221" w:rsidRDefault="00AE6E5D">
      <w:pPr>
        <w:spacing w:after="0"/>
        <w:rPr>
          <w:spacing w:val="-6"/>
        </w:rPr>
      </w:pPr>
      <w:r w:rsidRPr="00CC4221">
        <w:rPr>
          <w:b/>
          <w:spacing w:val="-6"/>
          <w:sz w:val="24"/>
        </w:rPr>
        <w:lastRenderedPageBreak/>
        <w:t>ABSTRACT</w:t>
      </w:r>
    </w:p>
    <w:p w14:paraId="6166D7F2" w14:textId="77777777" w:rsidR="00BC285D" w:rsidRPr="00CC4221" w:rsidRDefault="00BC285D" w:rsidP="00BC285D">
      <w:pPr>
        <w:spacing w:before="120" w:after="0"/>
        <w:rPr>
          <w:spacing w:val="-6"/>
          <w:kern w:val="28"/>
        </w:rPr>
      </w:pPr>
      <w:r w:rsidRPr="00CC4221">
        <w:rPr>
          <w:spacing w:val="-6"/>
          <w:kern w:val="28"/>
        </w:rPr>
        <w:t xml:space="preserve">This paper provides a sample of a MS Word document for the NIME conference series. It conforms, somewhat loosely, to the formatting guidelines for ACM SIG Proceedings. If possible, we would advise to use the </w:t>
      </w:r>
      <w:proofErr w:type="spellStart"/>
      <w:r w:rsidRPr="00CC4221">
        <w:rPr>
          <w:spacing w:val="-6"/>
          <w:kern w:val="28"/>
        </w:rPr>
        <w:t>LaTeX</w:t>
      </w:r>
      <w:proofErr w:type="spellEnd"/>
      <w:r w:rsidRPr="00CC4221">
        <w:rPr>
          <w:spacing w:val="-6"/>
          <w:kern w:val="28"/>
        </w:rPr>
        <w:t xml:space="preserve"> template instead of this </w:t>
      </w:r>
      <w:r w:rsidR="00F11CDF" w:rsidRPr="00CC4221">
        <w:rPr>
          <w:spacing w:val="-6"/>
          <w:kern w:val="28"/>
        </w:rPr>
        <w:t xml:space="preserve">MS Word </w:t>
      </w:r>
      <w:r w:rsidRPr="00CC4221">
        <w:rPr>
          <w:spacing w:val="-6"/>
          <w:kern w:val="28"/>
        </w:rPr>
        <w:t xml:space="preserve">template, since </w:t>
      </w:r>
      <w:proofErr w:type="spellStart"/>
      <w:r w:rsidRPr="00CC4221">
        <w:rPr>
          <w:spacing w:val="-6"/>
          <w:kern w:val="28"/>
        </w:rPr>
        <w:t>LaTeX</w:t>
      </w:r>
      <w:proofErr w:type="spellEnd"/>
      <w:r w:rsidRPr="00CC4221">
        <w:rPr>
          <w:spacing w:val="-6"/>
          <w:kern w:val="28"/>
        </w:rPr>
        <w:t xml:space="preserve"> typically outputs a better looking </w:t>
      </w:r>
      <w:r w:rsidR="00F11CDF" w:rsidRPr="00CC4221">
        <w:rPr>
          <w:spacing w:val="-6"/>
          <w:kern w:val="28"/>
        </w:rPr>
        <w:t xml:space="preserve">and more consistent </w:t>
      </w:r>
      <w:r w:rsidR="001C2EBC">
        <w:rPr>
          <w:spacing w:val="-6"/>
          <w:kern w:val="28"/>
        </w:rPr>
        <w:t xml:space="preserve">result. </w:t>
      </w:r>
      <w:r w:rsidR="001C2EBC" w:rsidRPr="001C2EBC">
        <w:rPr>
          <w:b/>
          <w:spacing w:val="-6"/>
          <w:kern w:val="28"/>
        </w:rPr>
        <w:t xml:space="preserve">The paper submitted to the NIME conference must be stored in an </w:t>
      </w:r>
      <w:r w:rsidR="001C2EBC" w:rsidRPr="001C2EBC">
        <w:rPr>
          <w:b/>
          <w:spacing w:val="-6"/>
          <w:kern w:val="28"/>
          <w:u w:val="single"/>
        </w:rPr>
        <w:t>A4</w:t>
      </w:r>
      <w:r w:rsidR="001C2EBC" w:rsidRPr="001C2EBC">
        <w:rPr>
          <w:b/>
          <w:spacing w:val="-6"/>
          <w:kern w:val="28"/>
        </w:rPr>
        <w:t xml:space="preserve">-sized PDF file, so North Americans should take care not to </w:t>
      </w:r>
      <w:r w:rsidR="00896D23" w:rsidRPr="00896D23">
        <w:rPr>
          <w:b/>
          <w:spacing w:val="-6"/>
          <w:kern w:val="28"/>
        </w:rPr>
        <w:t>inadvertently</w:t>
      </w:r>
      <w:r w:rsidR="00896D23">
        <w:rPr>
          <w:b/>
          <w:spacing w:val="-6"/>
          <w:kern w:val="28"/>
        </w:rPr>
        <w:t xml:space="preserve"> </w:t>
      </w:r>
      <w:r w:rsidR="001C2EBC" w:rsidRPr="001C2EBC">
        <w:rPr>
          <w:b/>
          <w:spacing w:val="-6"/>
          <w:kern w:val="28"/>
        </w:rPr>
        <w:t xml:space="preserve">generate </w:t>
      </w:r>
      <w:r w:rsidR="001C2EBC" w:rsidRPr="001C2EBC">
        <w:rPr>
          <w:b/>
          <w:spacing w:val="-6"/>
          <w:kern w:val="28"/>
          <w:u w:val="single"/>
        </w:rPr>
        <w:t>letter paper</w:t>
      </w:r>
      <w:r w:rsidR="001C2EBC" w:rsidRPr="001C2EBC">
        <w:rPr>
          <w:b/>
          <w:spacing w:val="-6"/>
          <w:kern w:val="28"/>
        </w:rPr>
        <w:t>-sized PDF files.</w:t>
      </w:r>
    </w:p>
    <w:p w14:paraId="4177480A" w14:textId="77777777" w:rsidR="00BC285D" w:rsidRPr="00CC4221" w:rsidRDefault="00437F00" w:rsidP="00E408E6">
      <w:pPr>
        <w:spacing w:before="120" w:after="0"/>
        <w:rPr>
          <w:spacing w:val="-6"/>
          <w:kern w:val="28"/>
        </w:rPr>
      </w:pPr>
      <w:r w:rsidRPr="00CC4221">
        <w:rPr>
          <w:spacing w:val="-6"/>
          <w:kern w:val="28"/>
        </w:rPr>
        <w:tab/>
      </w:r>
      <w:r w:rsidR="00BC285D" w:rsidRPr="00CC4221">
        <w:rPr>
          <w:spacing w:val="-6"/>
          <w:kern w:val="28"/>
        </w:rPr>
        <w:t>The abstract should preferably be between 100 and 200 words, a word count that is not too short and not too long. That means that the abstract contains the most important information, so that readers can evaluate whether they are going</w:t>
      </w:r>
      <w:r w:rsidR="00C04087">
        <w:rPr>
          <w:spacing w:val="-6"/>
          <w:kern w:val="28"/>
        </w:rPr>
        <w:t xml:space="preserve"> to read the rest of the paper.</w:t>
      </w:r>
    </w:p>
    <w:p w14:paraId="18137B68" w14:textId="77777777" w:rsidR="00437F00" w:rsidRPr="00CC4221" w:rsidRDefault="00437F00">
      <w:pPr>
        <w:spacing w:before="120"/>
        <w:rPr>
          <w:b/>
          <w:spacing w:val="-6"/>
          <w:sz w:val="24"/>
        </w:rPr>
      </w:pPr>
    </w:p>
    <w:p w14:paraId="3E71FB1B" w14:textId="77777777" w:rsidR="00AE6E5D" w:rsidRPr="00CC4221" w:rsidRDefault="00C04087">
      <w:pPr>
        <w:spacing w:before="120" w:after="0"/>
        <w:rPr>
          <w:spacing w:val="-6"/>
        </w:rPr>
      </w:pPr>
      <w:r>
        <w:rPr>
          <w:b/>
          <w:spacing w:val="-6"/>
          <w:sz w:val="24"/>
        </w:rPr>
        <w:t xml:space="preserve">Author </w:t>
      </w:r>
      <w:r w:rsidR="00AE6E5D" w:rsidRPr="00CC4221">
        <w:rPr>
          <w:b/>
          <w:spacing w:val="-6"/>
          <w:sz w:val="24"/>
        </w:rPr>
        <w:t>Keywords</w:t>
      </w:r>
    </w:p>
    <w:p w14:paraId="35BB08BC" w14:textId="77777777" w:rsidR="00AE6E5D" w:rsidRDefault="00A90B10">
      <w:pPr>
        <w:spacing w:after="120"/>
        <w:rPr>
          <w:spacing w:val="-6"/>
        </w:rPr>
      </w:pPr>
      <w:r w:rsidRPr="00CC4221">
        <w:rPr>
          <w:spacing w:val="-6"/>
        </w:rPr>
        <w:t>NIME, proceedings, MS Word, template</w:t>
      </w:r>
    </w:p>
    <w:p w14:paraId="634AEA8A" w14:textId="77777777" w:rsidR="00C04087" w:rsidRDefault="00C04087">
      <w:pPr>
        <w:spacing w:after="120"/>
        <w:rPr>
          <w:spacing w:val="-6"/>
        </w:rPr>
      </w:pPr>
    </w:p>
    <w:p w14:paraId="4C148C98" w14:textId="77777777" w:rsidR="00C04087" w:rsidRPr="00CC4221" w:rsidRDefault="00C03EDF" w:rsidP="00C04087">
      <w:pPr>
        <w:spacing w:before="120" w:after="0"/>
        <w:rPr>
          <w:spacing w:val="-6"/>
        </w:rPr>
      </w:pPr>
      <w:r>
        <w:rPr>
          <w:b/>
          <w:spacing w:val="-6"/>
          <w:sz w:val="24"/>
        </w:rPr>
        <w:t>ACM Classification</w:t>
      </w:r>
    </w:p>
    <w:p w14:paraId="4B62829A" w14:textId="77777777" w:rsidR="00C04087" w:rsidRDefault="00C04087" w:rsidP="00C04087">
      <w:pPr>
        <w:spacing w:after="120"/>
        <w:rPr>
          <w:spacing w:val="-6"/>
        </w:rPr>
      </w:pPr>
      <w:r>
        <w:rPr>
          <w:spacing w:val="-6"/>
        </w:rPr>
        <w:t xml:space="preserve">See </w:t>
      </w:r>
      <w:hyperlink r:id="rId9" w:history="1">
        <w:r w:rsidRPr="00836E98">
          <w:rPr>
            <w:rStyle w:val="Hyperlink"/>
            <w:spacing w:val="-6"/>
          </w:rPr>
          <w:t>http://www.acm.org/about/class/1998/</w:t>
        </w:r>
      </w:hyperlink>
      <w:r>
        <w:rPr>
          <w:spacing w:val="-6"/>
        </w:rPr>
        <w:t xml:space="preserve"> to obtain categories and subject descriptors for classifying this paper. An example follows:</w:t>
      </w:r>
    </w:p>
    <w:p w14:paraId="1D39308E" w14:textId="77777777" w:rsidR="00C04087" w:rsidRDefault="00C04087" w:rsidP="00C04087">
      <w:pPr>
        <w:spacing w:after="120"/>
        <w:rPr>
          <w:spacing w:val="-6"/>
        </w:rPr>
      </w:pPr>
      <w:r w:rsidRPr="00C04087">
        <w:rPr>
          <w:spacing w:val="-6"/>
        </w:rPr>
        <w:t>H.5.2 [Information Interfaces and P</w:t>
      </w:r>
      <w:r>
        <w:rPr>
          <w:spacing w:val="-6"/>
        </w:rPr>
        <w:t>resentation] User Interfaces–</w:t>
      </w:r>
      <w:r w:rsidRPr="00C04087">
        <w:rPr>
          <w:spacing w:val="-6"/>
        </w:rPr>
        <w:t xml:space="preserve"> Haptic I/O</w:t>
      </w:r>
      <w:r>
        <w:rPr>
          <w:spacing w:val="-6"/>
        </w:rPr>
        <w:t xml:space="preserve">, </w:t>
      </w:r>
      <w:r w:rsidRPr="00C04087">
        <w:rPr>
          <w:spacing w:val="-6"/>
        </w:rPr>
        <w:t>I.2.9 [Artifi</w:t>
      </w:r>
      <w:r>
        <w:rPr>
          <w:spacing w:val="-6"/>
        </w:rPr>
        <w:t>cial Intelligence] Robotics–</w:t>
      </w:r>
      <w:r w:rsidRPr="00C04087">
        <w:rPr>
          <w:spacing w:val="-6"/>
        </w:rPr>
        <w:t>Propelling mechanisms</w:t>
      </w:r>
      <w:r>
        <w:rPr>
          <w:spacing w:val="-6"/>
        </w:rPr>
        <w:t xml:space="preserve">, </w:t>
      </w:r>
      <w:r w:rsidRPr="00C04087">
        <w:rPr>
          <w:spacing w:val="-6"/>
        </w:rPr>
        <w:t>H.5.5 [Information Interfaces and Presentation] Sound and Music Computing</w:t>
      </w:r>
      <w:r>
        <w:rPr>
          <w:spacing w:val="-6"/>
        </w:rPr>
        <w:t>.</w:t>
      </w:r>
    </w:p>
    <w:p w14:paraId="36086C90" w14:textId="77777777" w:rsidR="00C03EDF" w:rsidRPr="00C03EDF" w:rsidRDefault="00C03EDF" w:rsidP="00C04087">
      <w:pPr>
        <w:spacing w:after="120"/>
        <w:rPr>
          <w:b/>
          <w:i/>
          <w:spacing w:val="-6"/>
        </w:rPr>
      </w:pPr>
      <w:r>
        <w:rPr>
          <w:spacing w:val="-6"/>
        </w:rPr>
        <w:tab/>
      </w:r>
      <w:r w:rsidR="00222E7D" w:rsidRPr="00222E7D">
        <w:rPr>
          <w:b/>
          <w:i/>
          <w:spacing w:val="-6"/>
        </w:rPr>
        <w:t>The new requirements for classifying the papers at the time of submission are detailed.  It is strongly recommended that authors view the submission form prior to starting to w</w:t>
      </w:r>
      <w:r w:rsidR="00222E7D">
        <w:rPr>
          <w:b/>
          <w:i/>
          <w:spacing w:val="-6"/>
        </w:rPr>
        <w:t xml:space="preserve">rite the paper.  See the file </w:t>
      </w:r>
      <w:r w:rsidR="00222E7D" w:rsidRPr="00222E7D">
        <w:rPr>
          <w:b/>
          <w:spacing w:val="-6"/>
        </w:rPr>
        <w:t>ScientificProgramSubmissionFormPreview.pdf</w:t>
      </w:r>
      <w:r w:rsidR="00222E7D" w:rsidRPr="00222E7D">
        <w:rPr>
          <w:b/>
          <w:i/>
          <w:spacing w:val="-6"/>
        </w:rPr>
        <w:t xml:space="preserve"> for </w:t>
      </w:r>
      <w:r w:rsidR="00D43461">
        <w:rPr>
          <w:b/>
          <w:i/>
          <w:spacing w:val="-6"/>
        </w:rPr>
        <w:t>a preview.  (D</w:t>
      </w:r>
      <w:r w:rsidR="00222E7D">
        <w:rPr>
          <w:b/>
          <w:i/>
          <w:spacing w:val="-6"/>
        </w:rPr>
        <w:t xml:space="preserve">o </w:t>
      </w:r>
      <w:r w:rsidR="00222E7D" w:rsidRPr="00222E7D">
        <w:rPr>
          <w:b/>
          <w:i/>
          <w:spacing w:val="-6"/>
          <w:u w:val="single"/>
        </w:rPr>
        <w:t>not</w:t>
      </w:r>
      <w:r w:rsidR="00222E7D" w:rsidRPr="00222E7D">
        <w:rPr>
          <w:b/>
          <w:i/>
          <w:spacing w:val="-6"/>
        </w:rPr>
        <w:t xml:space="preserve"> create a dummy submission to </w:t>
      </w:r>
      <w:r w:rsidR="008126C9">
        <w:rPr>
          <w:b/>
          <w:i/>
          <w:spacing w:val="-6"/>
        </w:rPr>
        <w:t>view</w:t>
      </w:r>
      <w:r w:rsidR="00D43461">
        <w:rPr>
          <w:b/>
          <w:i/>
          <w:spacing w:val="-6"/>
        </w:rPr>
        <w:t xml:space="preserve"> the submission form</w:t>
      </w:r>
      <w:r w:rsidR="00222E7D">
        <w:rPr>
          <w:b/>
          <w:i/>
          <w:spacing w:val="-6"/>
        </w:rPr>
        <w:t>.)</w:t>
      </w:r>
    </w:p>
    <w:p w14:paraId="7C3993E5" w14:textId="77777777" w:rsidR="00C04087" w:rsidRPr="00CC4221" w:rsidRDefault="00C04087">
      <w:pPr>
        <w:spacing w:after="120"/>
        <w:rPr>
          <w:spacing w:val="-6"/>
        </w:rPr>
      </w:pPr>
    </w:p>
    <w:p w14:paraId="47EBB240" w14:textId="77777777" w:rsidR="00AE6E5D" w:rsidRPr="00CC4221" w:rsidRDefault="00AE6E5D">
      <w:pPr>
        <w:pStyle w:val="Heading1"/>
        <w:spacing w:before="120"/>
        <w:rPr>
          <w:spacing w:val="-6"/>
        </w:rPr>
      </w:pPr>
      <w:r w:rsidRPr="00CC4221">
        <w:rPr>
          <w:spacing w:val="-6"/>
        </w:rPr>
        <w:t>INTRODUCTION</w:t>
      </w:r>
    </w:p>
    <w:p w14:paraId="3822170B" w14:textId="77777777" w:rsidR="00AE6E5D" w:rsidRPr="00CC4221" w:rsidRDefault="00AE6E5D" w:rsidP="00E408E6">
      <w:pPr>
        <w:rPr>
          <w:spacing w:val="-6"/>
        </w:rPr>
      </w:pPr>
      <w:r w:rsidRPr="00CC4221">
        <w:rPr>
          <w:spacing w:val="-6"/>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w:t>
      </w:r>
      <w:r w:rsidR="006557F1" w:rsidRPr="00CC4221">
        <w:rPr>
          <w:spacing w:val="-6"/>
        </w:rPr>
        <w:t>ownload the</w:t>
      </w:r>
      <w:r w:rsidRPr="00CC4221">
        <w:rPr>
          <w:spacing w:val="-6"/>
        </w:rPr>
        <w:t xml:space="preserve"> template, and replace the content with your own material.</w:t>
      </w:r>
    </w:p>
    <w:p w14:paraId="0EDADA04" w14:textId="77777777" w:rsidR="00AE6E5D" w:rsidRPr="00CC4221" w:rsidRDefault="00AE6E5D">
      <w:pPr>
        <w:pStyle w:val="Heading1"/>
        <w:spacing w:before="120"/>
        <w:rPr>
          <w:spacing w:val="-6"/>
        </w:rPr>
      </w:pPr>
      <w:r w:rsidRPr="00CC4221">
        <w:rPr>
          <w:spacing w:val="-6"/>
        </w:rPr>
        <w:t>PAGE SIZE</w:t>
      </w:r>
    </w:p>
    <w:p w14:paraId="7CEA76D5" w14:textId="77777777" w:rsidR="001C7D27" w:rsidRDefault="001C7D27" w:rsidP="00E408E6">
      <w:pPr>
        <w:rPr>
          <w:spacing w:val="-6"/>
        </w:rPr>
      </w:pPr>
      <w:r>
        <w:rPr>
          <w:noProof/>
        </w:rPr>
        <w:pict w14:anchorId="2AADE1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43" type="#_x0000_t75" style="position:absolute;left:0;text-align:left;margin-left:.25pt;margin-top:77.05pt;width:230.8pt;height:42.35pt;z-index:2;visibility:visible;mso-wrap-style:square;mso-position-horizontal-relative:text;mso-position-vertical-relative:text;mso-width-relative:page;mso-height-relative:page">
            <v:imagedata r:id="rId10" o:title=""/>
            <w10:wrap type="topAndBottom"/>
          </v:shape>
        </w:pict>
      </w:r>
      <w:r w:rsidR="00CB3262" w:rsidRPr="00CC4221">
        <w:rPr>
          <w:spacing w:val="-6"/>
        </w:rPr>
        <w:t xml:space="preserve">The proceedings are based on the A4 page format (21.0 cm x 29.7 cm). </w:t>
      </w:r>
      <w:r w:rsidR="00AE6E5D" w:rsidRPr="00CC4221">
        <w:rPr>
          <w:spacing w:val="-6"/>
        </w:rPr>
        <w:t xml:space="preserve">All material on each page should fit within a rectangle centered on </w:t>
      </w:r>
      <w:r w:rsidR="00CB3262" w:rsidRPr="00CC4221">
        <w:rPr>
          <w:spacing w:val="-6"/>
        </w:rPr>
        <w:t>the page, beginning 2.54 cm</w:t>
      </w:r>
      <w:r w:rsidR="00AE6E5D" w:rsidRPr="00CC4221">
        <w:rPr>
          <w:spacing w:val="-6"/>
        </w:rPr>
        <w:t xml:space="preserve"> from the top of the page</w:t>
      </w:r>
      <w:r w:rsidR="00CB3262" w:rsidRPr="00CC4221">
        <w:rPr>
          <w:spacing w:val="-6"/>
        </w:rPr>
        <w:t xml:space="preserve"> and ending with 2.54 cm </w:t>
      </w:r>
      <w:r w:rsidR="00AE6E5D" w:rsidRPr="00CC4221">
        <w:rPr>
          <w:spacing w:val="-6"/>
        </w:rPr>
        <w:t>from the bottom.  The right and left margins should be 1.9 cm</w:t>
      </w:r>
      <w:r w:rsidR="00CB3262" w:rsidRPr="00CC4221">
        <w:rPr>
          <w:spacing w:val="-6"/>
        </w:rPr>
        <w:t>. The text should be in two 8.14</w:t>
      </w:r>
      <w:r w:rsidR="00AE6E5D" w:rsidRPr="00CC4221">
        <w:rPr>
          <w:spacing w:val="-6"/>
        </w:rPr>
        <w:t xml:space="preserve"> cm </w:t>
      </w:r>
      <w:r w:rsidR="00CB3262" w:rsidRPr="00CC4221">
        <w:rPr>
          <w:spacing w:val="-6"/>
        </w:rPr>
        <w:t>columns with a .84</w:t>
      </w:r>
      <w:r w:rsidR="00AE6E5D" w:rsidRPr="00CC4221">
        <w:rPr>
          <w:spacing w:val="-6"/>
        </w:rPr>
        <w:t xml:space="preserve"> cm gutter.</w:t>
      </w:r>
    </w:p>
    <w:p w14:paraId="49DDD01A" w14:textId="77777777" w:rsidR="001C7D27" w:rsidRDefault="001C7D27" w:rsidP="00E408E6">
      <w:pPr>
        <w:rPr>
          <w:spacing w:val="-6"/>
        </w:rPr>
      </w:pPr>
    </w:p>
    <w:p w14:paraId="5D853FB3" w14:textId="77777777" w:rsidR="00BC285D" w:rsidRPr="00CC4221" w:rsidRDefault="00AE6E5D" w:rsidP="00BC285D">
      <w:pPr>
        <w:pStyle w:val="Heading1"/>
        <w:spacing w:before="120"/>
        <w:rPr>
          <w:spacing w:val="-6"/>
        </w:rPr>
      </w:pPr>
      <w:r w:rsidRPr="00CC4221">
        <w:rPr>
          <w:spacing w:val="-6"/>
        </w:rPr>
        <w:lastRenderedPageBreak/>
        <w:t>TYPESET TEXT</w:t>
      </w:r>
    </w:p>
    <w:p w14:paraId="5BE99017" w14:textId="77777777" w:rsidR="00AE6E5D" w:rsidRPr="00CC4221" w:rsidRDefault="00AE6E5D">
      <w:pPr>
        <w:pStyle w:val="Heading2"/>
        <w:spacing w:before="0"/>
        <w:rPr>
          <w:spacing w:val="-6"/>
        </w:rPr>
      </w:pPr>
      <w:r w:rsidRPr="00CC4221">
        <w:rPr>
          <w:spacing w:val="-6"/>
        </w:rPr>
        <w:t>Normal or Body Text</w:t>
      </w:r>
    </w:p>
    <w:p w14:paraId="2A49A8EF" w14:textId="77777777" w:rsidR="00AE6E5D" w:rsidRDefault="00AE6E5D">
      <w:pPr>
        <w:pStyle w:val="BodyTextIndent"/>
        <w:spacing w:after="120"/>
        <w:ind w:firstLine="0"/>
        <w:rPr>
          <w:spacing w:val="-6"/>
        </w:rPr>
      </w:pPr>
      <w:r w:rsidRPr="00CC4221">
        <w:rPr>
          <w:spacing w:val="-6"/>
        </w:rPr>
        <w:t xml:space="preserve">Please use </w:t>
      </w:r>
      <w:r w:rsidR="00CB3262" w:rsidRPr="00CC4221">
        <w:rPr>
          <w:spacing w:val="-6"/>
        </w:rPr>
        <w:t xml:space="preserve">the styles included with this document (i.e. Heading 1/2/3, etc.) when you typeset your text. The style is based on </w:t>
      </w:r>
      <w:r w:rsidRPr="00CC4221">
        <w:rPr>
          <w:spacing w:val="-6"/>
        </w:rPr>
        <w:t>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66E2A5D9" w14:textId="77777777" w:rsidR="00B13DF1" w:rsidRPr="00CC4221" w:rsidRDefault="00B13DF1">
      <w:pPr>
        <w:pStyle w:val="BodyTextIndent"/>
        <w:spacing w:after="120"/>
        <w:ind w:firstLine="0"/>
        <w:rPr>
          <w:spacing w:val="-6"/>
        </w:rPr>
      </w:pPr>
      <w:bookmarkStart w:id="0" w:name="_GoBack"/>
      <w:bookmarkEnd w:id="0"/>
    </w:p>
    <w:p w14:paraId="20016B8C" w14:textId="77777777" w:rsidR="00AE6E5D" w:rsidRPr="00CC4221" w:rsidRDefault="00AE6E5D">
      <w:pPr>
        <w:pStyle w:val="Heading2"/>
        <w:spacing w:before="120"/>
        <w:rPr>
          <w:spacing w:val="-6"/>
        </w:rPr>
      </w:pPr>
      <w:r w:rsidRPr="00CC4221">
        <w:rPr>
          <w:spacing w:val="-6"/>
        </w:rPr>
        <w:t>Title and Authors</w:t>
      </w:r>
    </w:p>
    <w:p w14:paraId="71879B0B" w14:textId="77777777" w:rsidR="00AE6E5D" w:rsidRPr="00CC4221" w:rsidRDefault="00AE6E5D">
      <w:pPr>
        <w:spacing w:after="120"/>
        <w:rPr>
          <w:spacing w:val="-6"/>
        </w:rPr>
      </w:pPr>
      <w:r w:rsidRPr="00CC4221">
        <w:rPr>
          <w:spacing w:val="-6"/>
        </w:rPr>
        <w:t>The title (Helvetica 18-point bold), authors' names (Helvetica 12-point) and affiliations (Helvetica 10-point) run across the full width of the page – one column wide. See the top of this page for three addresses. If only one address is needed, center all address text. For two addresses, use two centered tabs, and so on. For more than three authors, you may have to improvise.</w:t>
      </w:r>
      <w:r w:rsidRPr="00CC4221">
        <w:rPr>
          <w:rStyle w:val="FootnoteReference"/>
          <w:spacing w:val="-6"/>
        </w:rPr>
        <w:footnoteReference w:id="1"/>
      </w:r>
    </w:p>
    <w:p w14:paraId="7A53F63F" w14:textId="77777777" w:rsidR="00AE6E5D" w:rsidRPr="00CC4221" w:rsidRDefault="00AE6E5D">
      <w:pPr>
        <w:pStyle w:val="Heading2"/>
        <w:spacing w:before="120"/>
        <w:rPr>
          <w:spacing w:val="-6"/>
        </w:rPr>
      </w:pPr>
      <w:r w:rsidRPr="00CC4221">
        <w:rPr>
          <w:spacing w:val="-6"/>
        </w:rPr>
        <w:t>First Page Copyright Notice</w:t>
      </w:r>
    </w:p>
    <w:p w14:paraId="021AB578" w14:textId="77777777" w:rsidR="00AE6E5D" w:rsidRPr="00CC4221" w:rsidRDefault="00AE6E5D">
      <w:pPr>
        <w:pStyle w:val="BodyTextIndent"/>
        <w:spacing w:after="120"/>
        <w:ind w:firstLine="0"/>
        <w:rPr>
          <w:spacing w:val="-6"/>
        </w:rPr>
      </w:pPr>
      <w:r w:rsidRPr="00CC4221">
        <w:rPr>
          <w:spacing w:val="-6"/>
        </w:rPr>
        <w:t>Please leave the copyright notice</w:t>
      </w:r>
      <w:r w:rsidR="002B73B1" w:rsidRPr="00CC4221">
        <w:rPr>
          <w:spacing w:val="-6"/>
        </w:rPr>
        <w:t xml:space="preserve"> as is</w:t>
      </w:r>
      <w:r w:rsidRPr="00CC4221">
        <w:rPr>
          <w:spacing w:val="-6"/>
        </w:rPr>
        <w:t>.</w:t>
      </w:r>
    </w:p>
    <w:p w14:paraId="55B06355" w14:textId="77777777" w:rsidR="00AE6E5D" w:rsidRPr="00CC4221" w:rsidRDefault="00AE6E5D">
      <w:pPr>
        <w:pStyle w:val="Heading2"/>
        <w:spacing w:before="120"/>
        <w:rPr>
          <w:spacing w:val="-6"/>
        </w:rPr>
      </w:pPr>
      <w:r w:rsidRPr="00CC4221">
        <w:rPr>
          <w:spacing w:val="-6"/>
        </w:rPr>
        <w:t>Subsequent Pages</w:t>
      </w:r>
    </w:p>
    <w:p w14:paraId="6ADF8A32" w14:textId="77777777" w:rsidR="00AE6E5D" w:rsidRPr="00CC4221" w:rsidRDefault="00AE6E5D">
      <w:pPr>
        <w:pStyle w:val="BodyTextIndent"/>
        <w:spacing w:after="120"/>
        <w:ind w:firstLine="0"/>
        <w:rPr>
          <w:spacing w:val="-6"/>
        </w:rPr>
      </w:pPr>
      <w:r w:rsidRPr="00CC4221">
        <w:rPr>
          <w:spacing w:val="-6"/>
        </w:rPr>
        <w:t xml:space="preserve">For </w:t>
      </w:r>
      <w:proofErr w:type="gramStart"/>
      <w:r w:rsidRPr="00CC4221">
        <w:rPr>
          <w:spacing w:val="-6"/>
        </w:rPr>
        <w:t>pages</w:t>
      </w:r>
      <w:proofErr w:type="gramEnd"/>
      <w:r w:rsidRPr="00CC4221">
        <w:rPr>
          <w:spacing w:val="-6"/>
        </w:rPr>
        <w:t xml:space="preserve"> other than the first page, start at the top of the page, and continue in double-column format.  The two columns on the last page should be as close to equal length as possible.</w:t>
      </w:r>
    </w:p>
    <w:p w14:paraId="1CC59A99" w14:textId="77777777" w:rsidR="00AE6E5D" w:rsidRPr="00CC4221" w:rsidRDefault="00AE6E5D">
      <w:pPr>
        <w:pStyle w:val="Heading2"/>
        <w:spacing w:before="120"/>
        <w:rPr>
          <w:spacing w:val="-6"/>
        </w:rPr>
      </w:pPr>
      <w:r w:rsidRPr="00CC4221">
        <w:rPr>
          <w:spacing w:val="-6"/>
        </w:rPr>
        <w:t>References and Citations</w:t>
      </w:r>
    </w:p>
    <w:p w14:paraId="63C8B1ED" w14:textId="77777777" w:rsidR="00AE6E5D" w:rsidRPr="00CC4221" w:rsidRDefault="00AE6E5D">
      <w:pPr>
        <w:spacing w:after="120"/>
        <w:rPr>
          <w:spacing w:val="-6"/>
        </w:rPr>
      </w:pPr>
      <w:r w:rsidRPr="00CC4221">
        <w:rPr>
          <w:spacing w:val="-6"/>
        </w:rPr>
        <w:t>Footnotes should be Times New Roman 9-point, and justified to the full width of the column.</w:t>
      </w:r>
    </w:p>
    <w:p w14:paraId="255EC2D7" w14:textId="77777777" w:rsidR="00AE6E5D" w:rsidRPr="00CC4221" w:rsidRDefault="00437F00">
      <w:pPr>
        <w:spacing w:after="120"/>
        <w:rPr>
          <w:spacing w:val="-6"/>
        </w:rPr>
      </w:pPr>
      <w:r w:rsidRPr="00CC4221">
        <w:rPr>
          <w:spacing w:val="-6"/>
        </w:rPr>
        <w:tab/>
      </w:r>
      <w:r w:rsidR="00AE6E5D" w:rsidRPr="00CC4221">
        <w:rPr>
          <w:spacing w:val="-6"/>
        </w:rPr>
        <w:t>Use the standard Communications of the ACM format for references – that is, a numbered list at the end of the article, ordered alphabetically by first author, and referenced by numbers in brackets [1]. See the examples of citations at the end of this document. Within this template file, use the style named references for the text of your citation.</w:t>
      </w:r>
    </w:p>
    <w:p w14:paraId="3F65819B" w14:textId="77777777" w:rsidR="00AE6E5D" w:rsidRPr="00CC4221" w:rsidRDefault="00437F00">
      <w:pPr>
        <w:spacing w:after="120"/>
        <w:rPr>
          <w:spacing w:val="-6"/>
        </w:rPr>
      </w:pPr>
      <w:r w:rsidRPr="00CC4221">
        <w:rPr>
          <w:spacing w:val="-6"/>
        </w:rPr>
        <w:tab/>
      </w:r>
      <w:r w:rsidR="00AE6E5D" w:rsidRPr="00CC4221">
        <w:rPr>
          <w:spacing w:val="-6"/>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w:t>
      </w:r>
      <w:r w:rsidR="004669BD">
        <w:rPr>
          <w:spacing w:val="-6"/>
        </w:rPr>
        <w:t xml:space="preserve">e acknowledged, not referenced </w:t>
      </w:r>
      <w:r w:rsidR="00AE6E5D" w:rsidRPr="00CC4221">
        <w:rPr>
          <w:spacing w:val="-6"/>
        </w:rPr>
        <w:t>(e.g., “[Robertson, personal communication]”).</w:t>
      </w:r>
    </w:p>
    <w:p w14:paraId="3429E66F" w14:textId="77777777" w:rsidR="00AE6E5D" w:rsidRPr="00CC4221" w:rsidRDefault="00AE6E5D">
      <w:pPr>
        <w:pStyle w:val="Heading2"/>
        <w:spacing w:before="120"/>
        <w:rPr>
          <w:spacing w:val="-6"/>
        </w:rPr>
      </w:pPr>
      <w:r w:rsidRPr="00CC4221">
        <w:rPr>
          <w:spacing w:val="-6"/>
        </w:rPr>
        <w:lastRenderedPageBreak/>
        <w:t>Page Numbering, Headers and Footers</w:t>
      </w:r>
    </w:p>
    <w:p w14:paraId="467A02F8" w14:textId="77777777" w:rsidR="00AE6E5D" w:rsidRPr="00CC4221" w:rsidRDefault="00AE6E5D">
      <w:pPr>
        <w:pStyle w:val="BodyTextIndent"/>
        <w:spacing w:after="120"/>
        <w:ind w:firstLine="0"/>
        <w:rPr>
          <w:spacing w:val="-6"/>
        </w:rPr>
      </w:pPr>
      <w:r w:rsidRPr="00CC4221">
        <w:rPr>
          <w:spacing w:val="-6"/>
        </w:rPr>
        <w:t>Do not include headers, footers or page numbers in your submission. These will be added when the publications are assembled.</w:t>
      </w:r>
    </w:p>
    <w:p w14:paraId="51D0CB58" w14:textId="77777777" w:rsidR="00AE6E5D" w:rsidRPr="00CC4221" w:rsidRDefault="00AE6E5D">
      <w:pPr>
        <w:pStyle w:val="Heading1"/>
        <w:spacing w:before="120"/>
        <w:rPr>
          <w:spacing w:val="-6"/>
        </w:rPr>
      </w:pPr>
      <w:r w:rsidRPr="00CC4221">
        <w:rPr>
          <w:spacing w:val="-6"/>
        </w:rPr>
        <w:t>FIGURES/CAPTIONS</w:t>
      </w:r>
    </w:p>
    <w:p w14:paraId="5215D459" w14:textId="77777777" w:rsidR="00AE6E5D" w:rsidRPr="00CC4221" w:rsidRDefault="00AE6E5D">
      <w:pPr>
        <w:spacing w:after="120"/>
        <w:rPr>
          <w:spacing w:val="-6"/>
        </w:rPr>
      </w:pPr>
      <w:r w:rsidRPr="00CC4221">
        <w:rPr>
          <w:spacing w:val="-6"/>
        </w:rPr>
        <w:t>Place Tables/Figures/Images in text as close to the reference as possible (see Figure 1).  It may extend across both columns.</w:t>
      </w:r>
    </w:p>
    <w:p w14:paraId="2A802AF5" w14:textId="77777777" w:rsidR="00AE6E5D" w:rsidRPr="00CC4221" w:rsidRDefault="00437F00">
      <w:pPr>
        <w:spacing w:after="120"/>
        <w:rPr>
          <w:spacing w:val="-6"/>
        </w:rPr>
      </w:pPr>
      <w:r w:rsidRPr="00CC4221">
        <w:rPr>
          <w:spacing w:val="-6"/>
        </w:rPr>
        <w:tab/>
      </w:r>
      <w:r w:rsidR="00AE6E5D" w:rsidRPr="00CC4221">
        <w:rPr>
          <w:spacing w:val="-6"/>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11FCBD91" w14:textId="77777777" w:rsidR="00D83D65" w:rsidRPr="00CC4221" w:rsidRDefault="00D83D65" w:rsidP="00D83D65">
      <w:pPr>
        <w:pStyle w:val="BodyTextIndent"/>
        <w:ind w:firstLine="0"/>
        <w:rPr>
          <w:spacing w:val="-6"/>
        </w:rPr>
      </w:pPr>
    </w:p>
    <w:p w14:paraId="28011EDF" w14:textId="77777777" w:rsidR="000F23C5" w:rsidRDefault="000F23C5" w:rsidP="00D83D65">
      <w:pPr>
        <w:pStyle w:val="Caption"/>
        <w:keepNext/>
        <w:rPr>
          <w:spacing w:val="-6"/>
        </w:rPr>
      </w:pPr>
    </w:p>
    <w:p w14:paraId="4E0A1785" w14:textId="77777777" w:rsidR="00D83D65" w:rsidRPr="00CC4221" w:rsidRDefault="00D83D65" w:rsidP="00D83D65">
      <w:pPr>
        <w:pStyle w:val="Caption"/>
        <w:keepNext/>
        <w:rPr>
          <w:spacing w:val="-6"/>
        </w:rPr>
      </w:pPr>
      <w:r w:rsidRPr="00CC4221">
        <w:rPr>
          <w:spacing w:val="-6"/>
        </w:rPr>
        <w:t xml:space="preserve">Table </w:t>
      </w:r>
      <w:r w:rsidRPr="00CC4221">
        <w:rPr>
          <w:spacing w:val="-6"/>
        </w:rPr>
        <w:fldChar w:fldCharType="begin"/>
      </w:r>
      <w:r w:rsidRPr="00CC4221">
        <w:rPr>
          <w:spacing w:val="-6"/>
        </w:rPr>
        <w:instrText xml:space="preserve"> SEQ Table \* ARABIC </w:instrText>
      </w:r>
      <w:r w:rsidRPr="00CC4221">
        <w:rPr>
          <w:spacing w:val="-6"/>
        </w:rPr>
        <w:fldChar w:fldCharType="separate"/>
      </w:r>
      <w:r w:rsidR="00EE55D3">
        <w:rPr>
          <w:noProof/>
          <w:spacing w:val="-6"/>
        </w:rPr>
        <w:t>1</w:t>
      </w:r>
      <w:r w:rsidRPr="00CC4221">
        <w:rPr>
          <w:noProof/>
          <w:spacing w:val="-6"/>
        </w:rPr>
        <w:fldChar w:fldCharType="end"/>
      </w:r>
      <w:r w:rsidRPr="00CC4221">
        <w:rPr>
          <w:spacing w:val="-6"/>
        </w:rPr>
        <w:t>. Table captions should be placed above the table</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103"/>
        <w:gridCol w:w="962"/>
        <w:gridCol w:w="1406"/>
        <w:gridCol w:w="1207"/>
      </w:tblGrid>
      <w:tr w:rsidR="00D83D65" w:rsidRPr="00CC4221" w14:paraId="05A0B4DC" w14:textId="77777777" w:rsidTr="00A718A6">
        <w:trPr>
          <w:trHeight w:val="310"/>
        </w:trPr>
        <w:tc>
          <w:tcPr>
            <w:tcW w:w="1103" w:type="dxa"/>
            <w:vAlign w:val="center"/>
          </w:tcPr>
          <w:p w14:paraId="7435203B" w14:textId="77777777" w:rsidR="00D83D65" w:rsidRPr="00CC4221" w:rsidRDefault="00D83D65" w:rsidP="00492060">
            <w:pPr>
              <w:pStyle w:val="BodyTextIndent"/>
              <w:ind w:firstLine="0"/>
              <w:jc w:val="center"/>
              <w:rPr>
                <w:spacing w:val="-6"/>
              </w:rPr>
            </w:pPr>
            <w:r w:rsidRPr="00CC4221">
              <w:rPr>
                <w:spacing w:val="-6"/>
              </w:rPr>
              <w:t>Graphics</w:t>
            </w:r>
          </w:p>
        </w:tc>
        <w:tc>
          <w:tcPr>
            <w:tcW w:w="962" w:type="dxa"/>
            <w:vAlign w:val="center"/>
          </w:tcPr>
          <w:p w14:paraId="35226C3F" w14:textId="77777777" w:rsidR="00D83D65" w:rsidRPr="00CC4221" w:rsidRDefault="00D83D65" w:rsidP="00492060">
            <w:pPr>
              <w:pStyle w:val="BodyTextIndent"/>
              <w:ind w:firstLine="0"/>
              <w:jc w:val="center"/>
              <w:rPr>
                <w:spacing w:val="-6"/>
              </w:rPr>
            </w:pPr>
            <w:r w:rsidRPr="00CC4221">
              <w:rPr>
                <w:spacing w:val="-6"/>
              </w:rPr>
              <w:t>Top</w:t>
            </w:r>
          </w:p>
        </w:tc>
        <w:tc>
          <w:tcPr>
            <w:tcW w:w="1406" w:type="dxa"/>
            <w:vAlign w:val="center"/>
          </w:tcPr>
          <w:p w14:paraId="049F8DA0" w14:textId="77777777" w:rsidR="00D83D65" w:rsidRPr="00CC4221" w:rsidRDefault="00D83D65" w:rsidP="00492060">
            <w:pPr>
              <w:pStyle w:val="BodyTextIndent"/>
              <w:ind w:firstLine="0"/>
              <w:jc w:val="center"/>
              <w:rPr>
                <w:spacing w:val="-6"/>
              </w:rPr>
            </w:pPr>
            <w:r w:rsidRPr="00CC4221">
              <w:rPr>
                <w:spacing w:val="-6"/>
              </w:rPr>
              <w:t>In-between</w:t>
            </w:r>
          </w:p>
        </w:tc>
        <w:tc>
          <w:tcPr>
            <w:tcW w:w="1207" w:type="dxa"/>
            <w:vAlign w:val="center"/>
          </w:tcPr>
          <w:p w14:paraId="7808D357" w14:textId="77777777" w:rsidR="00D83D65" w:rsidRPr="00CC4221" w:rsidRDefault="00D83D65" w:rsidP="00492060">
            <w:pPr>
              <w:pStyle w:val="BodyTextIndent"/>
              <w:ind w:firstLine="0"/>
              <w:jc w:val="center"/>
              <w:rPr>
                <w:spacing w:val="-6"/>
              </w:rPr>
            </w:pPr>
            <w:r w:rsidRPr="00CC4221">
              <w:rPr>
                <w:spacing w:val="-6"/>
              </w:rPr>
              <w:t>Bottom</w:t>
            </w:r>
          </w:p>
        </w:tc>
      </w:tr>
      <w:tr w:rsidR="00D83D65" w:rsidRPr="00CC4221" w14:paraId="1E95D91C" w14:textId="77777777" w:rsidTr="00A718A6">
        <w:trPr>
          <w:trHeight w:val="310"/>
        </w:trPr>
        <w:tc>
          <w:tcPr>
            <w:tcW w:w="1103" w:type="dxa"/>
            <w:vAlign w:val="center"/>
          </w:tcPr>
          <w:p w14:paraId="0146FFF7" w14:textId="77777777" w:rsidR="00D83D65" w:rsidRPr="00CC4221" w:rsidRDefault="00D83D65" w:rsidP="00492060">
            <w:pPr>
              <w:pStyle w:val="BodyTextIndent"/>
              <w:ind w:firstLine="0"/>
              <w:jc w:val="center"/>
              <w:rPr>
                <w:spacing w:val="-6"/>
              </w:rPr>
            </w:pPr>
            <w:r w:rsidRPr="00CC4221">
              <w:rPr>
                <w:spacing w:val="-6"/>
              </w:rPr>
              <w:t>Tables</w:t>
            </w:r>
          </w:p>
        </w:tc>
        <w:tc>
          <w:tcPr>
            <w:tcW w:w="962" w:type="dxa"/>
            <w:vAlign w:val="center"/>
          </w:tcPr>
          <w:p w14:paraId="1BD6685F" w14:textId="77777777" w:rsidR="00D83D65" w:rsidRPr="00CC4221" w:rsidRDefault="00D83D65" w:rsidP="00492060">
            <w:pPr>
              <w:pStyle w:val="BodyTextIndent"/>
              <w:ind w:firstLine="0"/>
              <w:jc w:val="center"/>
              <w:rPr>
                <w:spacing w:val="-6"/>
              </w:rPr>
            </w:pPr>
            <w:r w:rsidRPr="00CC4221">
              <w:rPr>
                <w:spacing w:val="-6"/>
              </w:rPr>
              <w:t>End</w:t>
            </w:r>
          </w:p>
        </w:tc>
        <w:tc>
          <w:tcPr>
            <w:tcW w:w="1406" w:type="dxa"/>
            <w:vAlign w:val="center"/>
          </w:tcPr>
          <w:p w14:paraId="0B6EBC7D" w14:textId="77777777" w:rsidR="00D83D65" w:rsidRPr="00CC4221" w:rsidRDefault="00D83D65" w:rsidP="00492060">
            <w:pPr>
              <w:pStyle w:val="BodyTextIndent"/>
              <w:ind w:firstLine="0"/>
              <w:jc w:val="center"/>
              <w:rPr>
                <w:spacing w:val="-6"/>
              </w:rPr>
            </w:pPr>
            <w:r w:rsidRPr="00CC4221">
              <w:rPr>
                <w:spacing w:val="-6"/>
              </w:rPr>
              <w:t>Last</w:t>
            </w:r>
          </w:p>
        </w:tc>
        <w:tc>
          <w:tcPr>
            <w:tcW w:w="1207" w:type="dxa"/>
            <w:vAlign w:val="center"/>
          </w:tcPr>
          <w:p w14:paraId="3241BA53" w14:textId="77777777" w:rsidR="00D83D65" w:rsidRPr="00CC4221" w:rsidRDefault="00D83D65" w:rsidP="00492060">
            <w:pPr>
              <w:pStyle w:val="BodyTextIndent"/>
              <w:ind w:firstLine="0"/>
              <w:jc w:val="center"/>
              <w:rPr>
                <w:spacing w:val="-6"/>
              </w:rPr>
            </w:pPr>
            <w:r w:rsidRPr="00CC4221">
              <w:rPr>
                <w:spacing w:val="-6"/>
              </w:rPr>
              <w:t>First</w:t>
            </w:r>
          </w:p>
        </w:tc>
      </w:tr>
      <w:tr w:rsidR="00D83D65" w:rsidRPr="00CC4221" w14:paraId="0256960A" w14:textId="77777777" w:rsidTr="00A718A6">
        <w:trPr>
          <w:trHeight w:val="341"/>
        </w:trPr>
        <w:tc>
          <w:tcPr>
            <w:tcW w:w="1103" w:type="dxa"/>
            <w:vAlign w:val="center"/>
          </w:tcPr>
          <w:p w14:paraId="75B6C5EC" w14:textId="77777777" w:rsidR="00D83D65" w:rsidRPr="00CC4221" w:rsidRDefault="00D83D65" w:rsidP="00492060">
            <w:pPr>
              <w:pStyle w:val="BodyTextIndent"/>
              <w:ind w:firstLine="0"/>
              <w:jc w:val="center"/>
              <w:rPr>
                <w:spacing w:val="-6"/>
              </w:rPr>
            </w:pPr>
            <w:r w:rsidRPr="00CC4221">
              <w:rPr>
                <w:spacing w:val="-6"/>
              </w:rPr>
              <w:t>Figures</w:t>
            </w:r>
          </w:p>
        </w:tc>
        <w:tc>
          <w:tcPr>
            <w:tcW w:w="962" w:type="dxa"/>
            <w:vAlign w:val="center"/>
          </w:tcPr>
          <w:p w14:paraId="7FD3E082" w14:textId="77777777" w:rsidR="00D83D65" w:rsidRPr="00CC4221" w:rsidRDefault="00D83D65" w:rsidP="00492060">
            <w:pPr>
              <w:pStyle w:val="BodyTextIndent"/>
              <w:ind w:firstLine="0"/>
              <w:jc w:val="center"/>
              <w:rPr>
                <w:spacing w:val="-6"/>
              </w:rPr>
            </w:pPr>
            <w:r w:rsidRPr="00CC4221">
              <w:rPr>
                <w:spacing w:val="-6"/>
              </w:rPr>
              <w:t>Good</w:t>
            </w:r>
          </w:p>
        </w:tc>
        <w:tc>
          <w:tcPr>
            <w:tcW w:w="1406" w:type="dxa"/>
            <w:vAlign w:val="center"/>
          </w:tcPr>
          <w:p w14:paraId="7E58E7DD" w14:textId="77777777" w:rsidR="00D83D65" w:rsidRPr="00CC4221" w:rsidRDefault="00D83D65" w:rsidP="00492060">
            <w:pPr>
              <w:pStyle w:val="BodyTextIndent"/>
              <w:ind w:firstLine="0"/>
              <w:jc w:val="center"/>
              <w:rPr>
                <w:spacing w:val="-6"/>
              </w:rPr>
            </w:pPr>
            <w:r w:rsidRPr="00CC4221">
              <w:rPr>
                <w:spacing w:val="-6"/>
              </w:rPr>
              <w:t>Similar</w:t>
            </w:r>
          </w:p>
        </w:tc>
        <w:tc>
          <w:tcPr>
            <w:tcW w:w="1207" w:type="dxa"/>
            <w:vAlign w:val="center"/>
          </w:tcPr>
          <w:p w14:paraId="33C4073E" w14:textId="77777777" w:rsidR="00D83D65" w:rsidRPr="00CC4221" w:rsidRDefault="00D83D65" w:rsidP="00492060">
            <w:pPr>
              <w:pStyle w:val="BodyTextIndent"/>
              <w:ind w:firstLine="0"/>
              <w:jc w:val="center"/>
              <w:rPr>
                <w:spacing w:val="-6"/>
              </w:rPr>
            </w:pPr>
            <w:r w:rsidRPr="00CC4221">
              <w:rPr>
                <w:spacing w:val="-6"/>
              </w:rPr>
              <w:t>Very well</w:t>
            </w:r>
          </w:p>
        </w:tc>
      </w:tr>
    </w:tbl>
    <w:p w14:paraId="4EC6C02B" w14:textId="77777777" w:rsidR="00D83D65" w:rsidRPr="00CC4221" w:rsidRDefault="00D83D65" w:rsidP="00D83D65">
      <w:pPr>
        <w:pStyle w:val="BodyTextIndent"/>
        <w:ind w:firstLine="0"/>
        <w:rPr>
          <w:spacing w:val="-6"/>
        </w:rPr>
      </w:pPr>
    </w:p>
    <w:p w14:paraId="39C716DA" w14:textId="77777777" w:rsidR="00D83D65" w:rsidRPr="00CC4221" w:rsidRDefault="00D83D65">
      <w:pPr>
        <w:spacing w:after="120"/>
        <w:rPr>
          <w:spacing w:val="-6"/>
        </w:rPr>
      </w:pPr>
    </w:p>
    <w:p w14:paraId="25C482E3" w14:textId="77777777" w:rsidR="00AE6E5D" w:rsidRPr="00CC4221" w:rsidRDefault="00AE6E5D">
      <w:pPr>
        <w:pStyle w:val="Heading1"/>
        <w:spacing w:before="120"/>
        <w:rPr>
          <w:spacing w:val="-6"/>
        </w:rPr>
      </w:pPr>
      <w:r w:rsidRPr="00CC4221">
        <w:rPr>
          <w:spacing w:val="-6"/>
        </w:rPr>
        <w:t>SECTIONS</w:t>
      </w:r>
    </w:p>
    <w:p w14:paraId="7EDE0232" w14:textId="77777777" w:rsidR="00AE6E5D" w:rsidRPr="00CC4221" w:rsidRDefault="00AE6E5D">
      <w:pPr>
        <w:pStyle w:val="BodyTextIndent"/>
        <w:spacing w:after="120"/>
        <w:ind w:firstLine="0"/>
        <w:rPr>
          <w:spacing w:val="-6"/>
        </w:rPr>
      </w:pPr>
      <w:r w:rsidRPr="00CC4221">
        <w:rPr>
          <w:spacing w:val="-6"/>
        </w:rP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26074029" w14:textId="77777777" w:rsidR="00AE6E5D" w:rsidRPr="00CC4221" w:rsidRDefault="00AE6E5D">
      <w:pPr>
        <w:pStyle w:val="Heading2"/>
        <w:spacing w:before="120"/>
        <w:rPr>
          <w:spacing w:val="-6"/>
        </w:rPr>
      </w:pPr>
      <w:r w:rsidRPr="00CC4221">
        <w:rPr>
          <w:spacing w:val="-6"/>
        </w:rPr>
        <w:t>Subsections</w:t>
      </w:r>
    </w:p>
    <w:p w14:paraId="7F353271" w14:textId="77777777" w:rsidR="00AE6E5D" w:rsidRPr="00CC4221" w:rsidRDefault="00AE6E5D">
      <w:pPr>
        <w:spacing w:after="120"/>
        <w:rPr>
          <w:spacing w:val="-6"/>
        </w:rPr>
      </w:pPr>
      <w:r w:rsidRPr="00CC4221">
        <w:rPr>
          <w:spacing w:val="-6"/>
        </w:rPr>
        <w:t xml:space="preserve">The heading of subsections should be in Times New Roman 12-point bold with only the initial letters capitalized. (Note: For subsections and subsubsections, a word like </w:t>
      </w:r>
      <w:r w:rsidRPr="00CC4221">
        <w:rPr>
          <w:i/>
          <w:spacing w:val="-6"/>
        </w:rPr>
        <w:t>the</w:t>
      </w:r>
      <w:r w:rsidRPr="00CC4221">
        <w:rPr>
          <w:spacing w:val="-6"/>
        </w:rPr>
        <w:t xml:space="preserve"> or </w:t>
      </w:r>
      <w:r w:rsidRPr="00CC4221">
        <w:rPr>
          <w:i/>
          <w:spacing w:val="-6"/>
        </w:rPr>
        <w:t>a</w:t>
      </w:r>
      <w:r w:rsidRPr="00CC4221">
        <w:rPr>
          <w:spacing w:val="-6"/>
        </w:rPr>
        <w:t xml:space="preserve"> is not capitalized unless it is the first word of the header.)</w:t>
      </w:r>
    </w:p>
    <w:p w14:paraId="36DD192E" w14:textId="77777777" w:rsidR="00AE6E5D" w:rsidRPr="00CC4221" w:rsidRDefault="00AE6E5D">
      <w:pPr>
        <w:pStyle w:val="Heading3"/>
        <w:spacing w:before="120"/>
        <w:rPr>
          <w:spacing w:val="-6"/>
        </w:rPr>
      </w:pPr>
      <w:r w:rsidRPr="00CC4221">
        <w:rPr>
          <w:spacing w:val="-6"/>
        </w:rPr>
        <w:t>Subsubsections</w:t>
      </w:r>
    </w:p>
    <w:p w14:paraId="5B1BC490" w14:textId="77777777" w:rsidR="00AE6E5D" w:rsidRPr="00CC4221" w:rsidRDefault="00AE6E5D">
      <w:pPr>
        <w:pStyle w:val="BodyTextIndent"/>
        <w:spacing w:after="120"/>
        <w:ind w:firstLine="0"/>
        <w:rPr>
          <w:spacing w:val="-6"/>
        </w:rPr>
      </w:pPr>
      <w:r w:rsidRPr="00CC4221">
        <w:rPr>
          <w:spacing w:val="-6"/>
        </w:rPr>
        <w:t>The heading for subsubsections should be in Times New Roman 11-point italic with initial letters capitalized and 6-points of white space above the subsubsection head.</w:t>
      </w:r>
    </w:p>
    <w:p w14:paraId="5350B3C2" w14:textId="77777777" w:rsidR="00AE6E5D" w:rsidRPr="00CC4221" w:rsidRDefault="0016367D">
      <w:pPr>
        <w:pStyle w:val="Heading4"/>
        <w:spacing w:before="120"/>
        <w:rPr>
          <w:spacing w:val="-6"/>
        </w:rPr>
      </w:pPr>
      <w:r w:rsidRPr="0016367D">
        <w:rPr>
          <w:b/>
          <w:noProof/>
          <w:spacing w:val="-6"/>
          <w:sz w:val="20"/>
        </w:rPr>
        <w:pict w14:anchorId="6BAABAD1">
          <v:group id="_x0000_s1031" style="position:absolute;left:0;text-align:left;margin-left:-13.5pt;margin-top:-293.25pt;width:247.5pt;height:146.65pt;z-index:1" coordorigin="6381,1444" coordsize="4860,2880">
            <v:shape id="_x0000_s1032" type="#_x0000_t75" style="position:absolute;left:6381;top:1444;width:4860;height:2416" o:preferrelative="f">
              <v:imagedata r:id="rId11" o:title="VRH-after"/>
            </v:shape>
            <v:shapetype id="_x0000_t202" coordsize="21600,21600" o:spt="202" path="m0,0l0,21600,21600,21600,21600,0xe">
              <v:stroke joinstyle="miter"/>
              <v:path gradientshapeok="t" o:connecttype="rect"/>
            </v:shapetype>
            <v:shape id="_x0000_s1033" type="#_x0000_t202" style="position:absolute;left:6561;top:3792;width:4598;height:532" stroked="f">
              <v:textbox style="mso-next-textbox:#_x0000_s1033">
                <w:txbxContent>
                  <w:p w14:paraId="70203FCC" w14:textId="77777777" w:rsidR="001B7997" w:rsidRDefault="001B7997" w:rsidP="0016367D">
                    <w:pPr>
                      <w:pStyle w:val="Caption"/>
                    </w:pPr>
                    <w:r>
                      <w:t>Figure 1. Insert caption to place caption below figure.</w:t>
                    </w:r>
                  </w:p>
                  <w:p w14:paraId="203C5D1D" w14:textId="77777777" w:rsidR="001B7997" w:rsidRDefault="001B7997" w:rsidP="0016367D">
                    <w:pPr>
                      <w:pStyle w:val="Caption"/>
                    </w:pPr>
                  </w:p>
                  <w:p w14:paraId="46CCD982" w14:textId="77777777" w:rsidR="001B7997" w:rsidRDefault="001B7997" w:rsidP="0016367D">
                    <w:pPr>
                      <w:pStyle w:val="Caption"/>
                    </w:pPr>
                    <w:r>
                      <w:t>.</w:t>
                    </w:r>
                  </w:p>
                  <w:p w14:paraId="3BC11E01" w14:textId="77777777" w:rsidR="001B7997" w:rsidRDefault="001B7997" w:rsidP="0016367D">
                    <w:pPr>
                      <w:rPr>
                        <w:lang w:val="en-AU"/>
                      </w:rPr>
                    </w:pPr>
                  </w:p>
                  <w:p w14:paraId="7AA8D4AA" w14:textId="77777777" w:rsidR="001B7997" w:rsidRDefault="001B7997" w:rsidP="0016367D">
                    <w:pPr>
                      <w:rPr>
                        <w:lang w:val="en-AU"/>
                      </w:rPr>
                    </w:pPr>
                  </w:p>
                </w:txbxContent>
              </v:textbox>
            </v:shape>
            <w10:wrap type="square"/>
          </v:group>
        </w:pict>
      </w:r>
      <w:r w:rsidR="00AE6E5D" w:rsidRPr="00CC4221">
        <w:rPr>
          <w:spacing w:val="-6"/>
        </w:rPr>
        <w:t>Subsub</w:t>
      </w:r>
      <w:r w:rsidR="00EE55D3">
        <w:rPr>
          <w:spacing w:val="-6"/>
        </w:rPr>
        <w:t>sub</w:t>
      </w:r>
      <w:r w:rsidR="00AE6E5D" w:rsidRPr="00CC4221">
        <w:rPr>
          <w:spacing w:val="-6"/>
        </w:rPr>
        <w:t>sections</w:t>
      </w:r>
    </w:p>
    <w:p w14:paraId="5A0D0572" w14:textId="77777777" w:rsidR="0016367D" w:rsidRPr="0016367D" w:rsidRDefault="00AE6E5D" w:rsidP="0016367D">
      <w:pPr>
        <w:pStyle w:val="BodyTextIndent"/>
        <w:spacing w:after="120"/>
        <w:ind w:firstLine="0"/>
        <w:rPr>
          <w:spacing w:val="-6"/>
        </w:rPr>
      </w:pPr>
      <w:r w:rsidRPr="00CC4221">
        <w:rPr>
          <w:spacing w:val="-6"/>
        </w:rPr>
        <w:t>The heading for subsubsections should be in Times New Roman 11-point italic with initial letters capitalized.</w:t>
      </w:r>
      <w:r w:rsidR="0016367D">
        <w:rPr>
          <w:spacing w:val="-6"/>
        </w:rPr>
        <w:t xml:space="preserve"> </w:t>
      </w:r>
      <w:r w:rsidR="0016367D" w:rsidRPr="0016367D">
        <w:rPr>
          <w:b/>
          <w:spacing w:val="-6"/>
        </w:rPr>
        <w:t>Please avoid subsu</w:t>
      </w:r>
      <w:r w:rsidR="00EE55D3">
        <w:rPr>
          <w:b/>
          <w:spacing w:val="-6"/>
        </w:rPr>
        <w:t>bsub</w:t>
      </w:r>
      <w:r w:rsidR="0016367D" w:rsidRPr="0016367D">
        <w:rPr>
          <w:b/>
          <w:spacing w:val="-6"/>
        </w:rPr>
        <w:t>sections</w:t>
      </w:r>
      <w:r w:rsidR="0016367D">
        <w:rPr>
          <w:b/>
          <w:spacing w:val="-6"/>
        </w:rPr>
        <w:t>.</w:t>
      </w:r>
    </w:p>
    <w:p w14:paraId="4096DCCD" w14:textId="77777777" w:rsidR="00AE6E5D" w:rsidRPr="00CC4221" w:rsidRDefault="00AE6E5D">
      <w:pPr>
        <w:pStyle w:val="BodyTextIndent"/>
        <w:spacing w:after="120"/>
        <w:ind w:firstLine="0"/>
        <w:rPr>
          <w:spacing w:val="-6"/>
        </w:rPr>
      </w:pPr>
    </w:p>
    <w:p w14:paraId="76A17E02" w14:textId="77777777" w:rsidR="00AE6E5D" w:rsidRPr="00CC4221" w:rsidRDefault="00AE6E5D">
      <w:pPr>
        <w:pStyle w:val="Heading1"/>
        <w:spacing w:before="120"/>
        <w:rPr>
          <w:spacing w:val="-6"/>
        </w:rPr>
      </w:pPr>
      <w:r w:rsidRPr="00CC4221">
        <w:rPr>
          <w:spacing w:val="-6"/>
        </w:rPr>
        <w:t>ACKNOWLEDGMENTS</w:t>
      </w:r>
    </w:p>
    <w:p w14:paraId="2C6C1541" w14:textId="77777777" w:rsidR="00AE6E5D" w:rsidRPr="00CC4221" w:rsidRDefault="00AE6E5D">
      <w:pPr>
        <w:pStyle w:val="BodyTextIndent"/>
        <w:spacing w:after="120"/>
        <w:ind w:firstLine="0"/>
        <w:rPr>
          <w:spacing w:val="-6"/>
        </w:rPr>
      </w:pPr>
      <w:r w:rsidRPr="00CC4221">
        <w:rPr>
          <w:spacing w:val="-6"/>
        </w:rPr>
        <w:t>Our thanks to ACM SIGCHI for allowing us to modify templates they had developed.</w:t>
      </w:r>
    </w:p>
    <w:p w14:paraId="49782246" w14:textId="77777777" w:rsidR="007D5FB9" w:rsidRPr="00CC4221" w:rsidRDefault="007D5FB9" w:rsidP="007D5FB9">
      <w:pPr>
        <w:pStyle w:val="Heading1"/>
        <w:rPr>
          <w:spacing w:val="-6"/>
        </w:rPr>
      </w:pPr>
      <w:r w:rsidRPr="00CC4221">
        <w:rPr>
          <w:spacing w:val="-6"/>
        </w:rPr>
        <w:t>ADDITIONAL AUTHORS</w:t>
      </w:r>
    </w:p>
    <w:p w14:paraId="20C7B218" w14:textId="77777777" w:rsidR="007D5FB9" w:rsidRPr="00CC4221" w:rsidRDefault="007D5FB9" w:rsidP="007D5FB9">
      <w:pPr>
        <w:pStyle w:val="BodyTextIndent"/>
        <w:spacing w:after="120"/>
        <w:ind w:firstLine="0"/>
        <w:rPr>
          <w:spacing w:val="-6"/>
        </w:rPr>
      </w:pPr>
      <w:r w:rsidRPr="00CC4221">
        <w:rPr>
          <w:spacing w:val="-6"/>
        </w:rPr>
        <w:t>Because of the available 'opening page real-estate' we ask you to refrain from putting more than six authors (two rows with three columns) beneath the article title. More than six makes the first-page appear very cluttered indeed. Additional authors can be placed in a section between the acknowledgments and references.</w:t>
      </w:r>
    </w:p>
    <w:p w14:paraId="28081451" w14:textId="77777777" w:rsidR="007D5FB9" w:rsidRPr="00CC4221" w:rsidRDefault="00571281" w:rsidP="007D5FB9">
      <w:pPr>
        <w:pStyle w:val="BodyTextIndent"/>
        <w:spacing w:after="120"/>
        <w:ind w:firstLine="0"/>
        <w:rPr>
          <w:spacing w:val="-6"/>
        </w:rPr>
      </w:pPr>
      <w:r w:rsidRPr="00CC4221">
        <w:rPr>
          <w:spacing w:val="-6"/>
        </w:rPr>
        <w:tab/>
      </w:r>
      <w:r w:rsidR="007D5FB9" w:rsidRPr="00CC4221">
        <w:rPr>
          <w:spacing w:val="-6"/>
        </w:rPr>
        <w:t xml:space="preserve">Additional authors: John Smith (The </w:t>
      </w:r>
      <w:proofErr w:type="spellStart"/>
      <w:r w:rsidR="007D5FB9" w:rsidRPr="00CC4221">
        <w:rPr>
          <w:spacing w:val="-6"/>
        </w:rPr>
        <w:t>Thørva</w:t>
      </w:r>
      <w:proofErr w:type="spellEnd"/>
      <w:r w:rsidR="007D5FB9" w:rsidRPr="00CC4221">
        <w:rPr>
          <w:spacing w:val="-6"/>
        </w:rPr>
        <w:t xml:space="preserve"> ̈</w:t>
      </w:r>
      <w:proofErr w:type="spellStart"/>
      <w:r w:rsidR="007D5FB9" w:rsidRPr="00CC4221">
        <w:rPr>
          <w:spacing w:val="-6"/>
        </w:rPr>
        <w:t>ld</w:t>
      </w:r>
      <w:proofErr w:type="spellEnd"/>
      <w:r w:rsidR="007D5FB9" w:rsidRPr="00CC4221">
        <w:rPr>
          <w:spacing w:val="-6"/>
        </w:rPr>
        <w:t xml:space="preserve"> Group, email: jsmith@affiliation.org) and Julius P. Kumquat (The Kumquat Consortium, email: jpkumquat@consortium.net).</w:t>
      </w:r>
    </w:p>
    <w:p w14:paraId="590039D8" w14:textId="77777777" w:rsidR="00AE6E5D" w:rsidRPr="00CC4221" w:rsidRDefault="00AE6E5D">
      <w:pPr>
        <w:pStyle w:val="Heading1"/>
        <w:spacing w:before="120"/>
        <w:rPr>
          <w:spacing w:val="-6"/>
        </w:rPr>
      </w:pPr>
      <w:r w:rsidRPr="00CC4221">
        <w:rPr>
          <w:spacing w:val="-6"/>
        </w:rPr>
        <w:t>REFERENCES</w:t>
      </w:r>
    </w:p>
    <w:p w14:paraId="78B80C2D" w14:textId="77777777" w:rsidR="00D247F2" w:rsidRPr="001B3B9C" w:rsidRDefault="00D247F2" w:rsidP="00D247F2">
      <w:pPr>
        <w:pStyle w:val="References"/>
        <w:rPr>
          <w:rStyle w:val="SubtleEmphasis"/>
        </w:rPr>
      </w:pPr>
      <w:r>
        <w:rPr>
          <w:rStyle w:val="SubtleEmphasis"/>
        </w:rPr>
        <w:t xml:space="preserve">B. </w:t>
      </w:r>
      <w:r w:rsidRPr="001B3B9C">
        <w:rPr>
          <w:rStyle w:val="SubtleEmphasis"/>
        </w:rPr>
        <w:t xml:space="preserve">Bowman, </w:t>
      </w:r>
      <w:r>
        <w:rPr>
          <w:rStyle w:val="SubtleEmphasis"/>
        </w:rPr>
        <w:t xml:space="preserve">S.K. </w:t>
      </w:r>
      <w:proofErr w:type="spellStart"/>
      <w:r w:rsidRPr="001B3B9C">
        <w:rPr>
          <w:rStyle w:val="SubtleEmphasis"/>
        </w:rPr>
        <w:t>Debray</w:t>
      </w:r>
      <w:proofErr w:type="spellEnd"/>
      <w:r w:rsidRPr="001B3B9C">
        <w:rPr>
          <w:rStyle w:val="SubtleEmphasis"/>
        </w:rPr>
        <w:t xml:space="preserve">, </w:t>
      </w:r>
      <w:r>
        <w:rPr>
          <w:rStyle w:val="SubtleEmphasis"/>
        </w:rPr>
        <w:t>and L. L.</w:t>
      </w:r>
      <w:r w:rsidRPr="001B3B9C">
        <w:rPr>
          <w:rStyle w:val="SubtleEmphasis"/>
        </w:rPr>
        <w:t xml:space="preserve"> Peterson</w:t>
      </w:r>
      <w:r>
        <w:rPr>
          <w:rStyle w:val="SubtleEmphasis"/>
        </w:rPr>
        <w:t xml:space="preserve">. </w:t>
      </w:r>
      <w:r w:rsidRPr="001B3B9C">
        <w:rPr>
          <w:rStyle w:val="SubtleEmphasis"/>
        </w:rPr>
        <w:t xml:space="preserve">Reasoning about naming systems. </w:t>
      </w:r>
      <w:r w:rsidRPr="00FA7EDF">
        <w:rPr>
          <w:rStyle w:val="SubtleEmphasis"/>
          <w:i/>
        </w:rPr>
        <w:t xml:space="preserve">ACM Trans. Program. Lang. Syst., </w:t>
      </w:r>
      <w:r w:rsidRPr="001B3B9C">
        <w:rPr>
          <w:rStyle w:val="SubtleEmphasis"/>
        </w:rPr>
        <w:t>15, 5 (Nov. 1993), 795-825.</w:t>
      </w:r>
    </w:p>
    <w:p w14:paraId="47B80C17" w14:textId="77777777" w:rsidR="00D247F2" w:rsidRPr="001B3B9C" w:rsidRDefault="00D247F2" w:rsidP="00D247F2">
      <w:pPr>
        <w:pStyle w:val="References"/>
        <w:rPr>
          <w:rStyle w:val="SubtleEmphasis"/>
        </w:rPr>
      </w:pPr>
      <w:r>
        <w:rPr>
          <w:rStyle w:val="SubtleEmphasis"/>
        </w:rPr>
        <w:t xml:space="preserve">W. </w:t>
      </w:r>
      <w:r w:rsidRPr="001B3B9C">
        <w:rPr>
          <w:rStyle w:val="SubtleEmphasis"/>
        </w:rPr>
        <w:t xml:space="preserve">Ding, and </w:t>
      </w:r>
      <w:r>
        <w:rPr>
          <w:rStyle w:val="SubtleEmphasis"/>
        </w:rPr>
        <w:t xml:space="preserve">G. </w:t>
      </w:r>
      <w:proofErr w:type="spellStart"/>
      <w:r w:rsidRPr="001B3B9C">
        <w:rPr>
          <w:rStyle w:val="SubtleEmphasis"/>
        </w:rPr>
        <w:t>Marchionini</w:t>
      </w:r>
      <w:proofErr w:type="spellEnd"/>
      <w:r>
        <w:rPr>
          <w:rStyle w:val="SubtleEmphasis"/>
        </w:rPr>
        <w:t>.</w:t>
      </w:r>
      <w:r w:rsidRPr="001B3B9C">
        <w:rPr>
          <w:rStyle w:val="SubtleEmphasis"/>
        </w:rPr>
        <w:t xml:space="preserve"> A Study on Video Browsing Strategies. </w:t>
      </w:r>
      <w:r w:rsidRPr="00FA7EDF">
        <w:rPr>
          <w:rStyle w:val="SubtleEmphasis"/>
          <w:i/>
        </w:rPr>
        <w:t>Technical Report UMIACS-TR-97-40</w:t>
      </w:r>
      <w:r w:rsidRPr="001B3B9C">
        <w:rPr>
          <w:rStyle w:val="SubtleEmphasis"/>
        </w:rPr>
        <w:t xml:space="preserve">, University of Maryland, College Park, MD, 1997. </w:t>
      </w:r>
    </w:p>
    <w:p w14:paraId="7AB49E00" w14:textId="77777777" w:rsidR="00D247F2" w:rsidRPr="001B3B9C" w:rsidRDefault="00D247F2" w:rsidP="00D247F2">
      <w:pPr>
        <w:pStyle w:val="References"/>
        <w:rPr>
          <w:rStyle w:val="SubtleEmphasis"/>
        </w:rPr>
      </w:pPr>
      <w:r>
        <w:rPr>
          <w:rStyle w:val="SubtleEmphasis"/>
        </w:rPr>
        <w:t xml:space="preserve">B. </w:t>
      </w:r>
      <w:proofErr w:type="spellStart"/>
      <w:r w:rsidRPr="001B3B9C">
        <w:rPr>
          <w:rStyle w:val="SubtleEmphasis"/>
        </w:rPr>
        <w:t>Fröhlich</w:t>
      </w:r>
      <w:proofErr w:type="spellEnd"/>
      <w:r w:rsidRPr="001B3B9C">
        <w:rPr>
          <w:rStyle w:val="SubtleEmphasis"/>
        </w:rPr>
        <w:t xml:space="preserve"> and </w:t>
      </w:r>
      <w:r>
        <w:rPr>
          <w:rStyle w:val="SubtleEmphasis"/>
        </w:rPr>
        <w:t xml:space="preserve">J. </w:t>
      </w:r>
      <w:r w:rsidRPr="001B3B9C">
        <w:rPr>
          <w:rStyle w:val="SubtleEmphasis"/>
        </w:rPr>
        <w:t>Plate</w:t>
      </w:r>
      <w:r>
        <w:rPr>
          <w:rStyle w:val="SubtleEmphasis"/>
        </w:rPr>
        <w:t>.</w:t>
      </w:r>
      <w:r w:rsidRPr="001B3B9C">
        <w:rPr>
          <w:rStyle w:val="SubtleEmphasis"/>
        </w:rPr>
        <w:t xml:space="preserve"> The cubic mouse: a new device for three-dimensional </w:t>
      </w:r>
      <w:proofErr w:type="spellStart"/>
      <w:r w:rsidRPr="001B3B9C">
        <w:rPr>
          <w:rStyle w:val="SubtleEmphasis"/>
        </w:rPr>
        <w:t>iput</w:t>
      </w:r>
      <w:proofErr w:type="spellEnd"/>
      <w:r w:rsidRPr="001B3B9C">
        <w:rPr>
          <w:rStyle w:val="SubtleEmphasis"/>
        </w:rPr>
        <w:t xml:space="preserve">. </w:t>
      </w:r>
      <w:r w:rsidRPr="00FA7EDF">
        <w:rPr>
          <w:rStyle w:val="SubtleEmphasis"/>
          <w:i/>
        </w:rPr>
        <w:t xml:space="preserve">In Proceedings of the SIGCHI conference on Human factors in computing systems </w:t>
      </w:r>
      <w:r w:rsidRPr="00FA7EDF">
        <w:rPr>
          <w:rStyle w:val="SubtleEmphasis"/>
          <w:i/>
        </w:rPr>
        <w:br/>
        <w:t>(CHI ’00)</w:t>
      </w:r>
      <w:r w:rsidRPr="001B3B9C">
        <w:rPr>
          <w:rStyle w:val="SubtleEmphasis"/>
        </w:rPr>
        <w:t xml:space="preserve"> (The Hague, The Netherlands, April 1-6, 2000). ACM Press, New York, NY, 2000, 526-531. </w:t>
      </w:r>
    </w:p>
    <w:p w14:paraId="7E1E696C" w14:textId="77777777" w:rsidR="00D247F2" w:rsidRPr="001B3B9C" w:rsidRDefault="00D247F2" w:rsidP="00D247F2">
      <w:pPr>
        <w:pStyle w:val="References"/>
        <w:rPr>
          <w:rStyle w:val="SubtleEmphasis"/>
        </w:rPr>
      </w:pPr>
      <w:r>
        <w:rPr>
          <w:rStyle w:val="SubtleEmphasis"/>
        </w:rPr>
        <w:t xml:space="preserve">L. </w:t>
      </w:r>
      <w:proofErr w:type="spellStart"/>
      <w:r w:rsidRPr="001B3B9C">
        <w:rPr>
          <w:rStyle w:val="SubtleEmphasis"/>
        </w:rPr>
        <w:t>Lamport</w:t>
      </w:r>
      <w:proofErr w:type="spellEnd"/>
      <w:r>
        <w:rPr>
          <w:rStyle w:val="SubtleEmphasis"/>
        </w:rPr>
        <w:t>.</w:t>
      </w:r>
      <w:r w:rsidRPr="001B3B9C">
        <w:rPr>
          <w:rStyle w:val="SubtleEmphasis"/>
        </w:rPr>
        <w:t xml:space="preserve"> </w:t>
      </w:r>
      <w:proofErr w:type="spellStart"/>
      <w:r w:rsidRPr="00FA7EDF">
        <w:rPr>
          <w:rStyle w:val="SubtleEmphasis"/>
          <w:i/>
        </w:rPr>
        <w:t>LaTeX</w:t>
      </w:r>
      <w:proofErr w:type="spellEnd"/>
      <w:r w:rsidRPr="00FA7EDF">
        <w:rPr>
          <w:rStyle w:val="SubtleEmphasis"/>
          <w:i/>
        </w:rPr>
        <w:t xml:space="preserve"> User’s Guide and Document Reference Manual</w:t>
      </w:r>
      <w:r w:rsidRPr="001B3B9C">
        <w:rPr>
          <w:rStyle w:val="SubtleEmphasis"/>
        </w:rPr>
        <w:t xml:space="preserve">. </w:t>
      </w:r>
      <w:r w:rsidRPr="00FA7EDF">
        <w:rPr>
          <w:rStyle w:val="SubtleEmphasis"/>
        </w:rPr>
        <w:t>Addison-Wesley</w:t>
      </w:r>
      <w:r w:rsidRPr="001B3B9C">
        <w:rPr>
          <w:rStyle w:val="SubtleEmphasis"/>
        </w:rPr>
        <w:t>, Reading, MA, 1986.</w:t>
      </w:r>
    </w:p>
    <w:p w14:paraId="6FBF4526" w14:textId="77777777" w:rsidR="00D247F2" w:rsidRPr="001B3B9C" w:rsidRDefault="00D247F2" w:rsidP="00D247F2">
      <w:pPr>
        <w:pStyle w:val="References"/>
        <w:rPr>
          <w:rStyle w:val="SubtleEmphasis"/>
        </w:rPr>
      </w:pPr>
      <w:r>
        <w:rPr>
          <w:rStyle w:val="SubtleEmphasis"/>
        </w:rPr>
        <w:t xml:space="preserve">M.L. </w:t>
      </w:r>
      <w:proofErr w:type="spellStart"/>
      <w:r w:rsidRPr="001B3B9C">
        <w:rPr>
          <w:rStyle w:val="SubtleEmphasis"/>
        </w:rPr>
        <w:t>Sannella</w:t>
      </w:r>
      <w:proofErr w:type="spellEnd"/>
      <w:r>
        <w:rPr>
          <w:rStyle w:val="SubtleEmphasis"/>
        </w:rPr>
        <w:t xml:space="preserve">. </w:t>
      </w:r>
      <w:r w:rsidRPr="001B3B9C">
        <w:rPr>
          <w:rStyle w:val="SubtleEmphasis"/>
        </w:rPr>
        <w:t xml:space="preserve">Constraint Satisfaction and Debugging for Interactive User Interfaces. </w:t>
      </w:r>
      <w:r w:rsidRPr="00FA7EDF">
        <w:rPr>
          <w:rStyle w:val="SubtleEmphasis"/>
          <w:i/>
        </w:rPr>
        <w:t>Ph.D. Thesis</w:t>
      </w:r>
      <w:r w:rsidRPr="001B3B9C">
        <w:rPr>
          <w:rStyle w:val="SubtleEmphasis"/>
        </w:rPr>
        <w:t>, University of Washington, Seattle, WA, 1994.</w:t>
      </w:r>
    </w:p>
    <w:p w14:paraId="17CCB8D2" w14:textId="77777777" w:rsidR="00BC285D" w:rsidRPr="00CC4221" w:rsidRDefault="00BC285D" w:rsidP="00BC285D">
      <w:pPr>
        <w:pStyle w:val="Heading1"/>
        <w:rPr>
          <w:spacing w:val="-6"/>
        </w:rPr>
      </w:pPr>
      <w:r w:rsidRPr="00CC4221">
        <w:rPr>
          <w:spacing w:val="-6"/>
        </w:rPr>
        <w:t>Appendices may follow the references</w:t>
      </w:r>
    </w:p>
    <w:p w14:paraId="23DB0710" w14:textId="77777777" w:rsidR="00AE6E5D" w:rsidRPr="00CC4221" w:rsidRDefault="00BC285D" w:rsidP="00BC285D">
      <w:pPr>
        <w:rPr>
          <w:spacing w:val="-6"/>
        </w:rPr>
      </w:pPr>
      <w:r w:rsidRPr="00CC4221">
        <w:rPr>
          <w:spacing w:val="-6"/>
        </w:rPr>
        <w:t xml:space="preserve">If you want to include some extra information that does not go into the main document, you may put it here in an appendix. Or you may have pointers to a web location with additional information, program code, sound/video examples, etc. </w:t>
      </w:r>
    </w:p>
    <w:p w14:paraId="24AAC230" w14:textId="77777777" w:rsidR="00571281" w:rsidRPr="00CC4221" w:rsidRDefault="00571281" w:rsidP="00BC285D">
      <w:pPr>
        <w:rPr>
          <w:spacing w:val="-6"/>
        </w:rPr>
      </w:pPr>
    </w:p>
    <w:p w14:paraId="45E868F4" w14:textId="77777777" w:rsidR="00AE6E5D" w:rsidRPr="00CC4221" w:rsidRDefault="00AE6E5D">
      <w:pPr>
        <w:pStyle w:val="References"/>
        <w:numPr>
          <w:ilvl w:val="0"/>
          <w:numId w:val="0"/>
        </w:numPr>
        <w:ind w:left="360" w:hanging="360"/>
        <w:rPr>
          <w:spacing w:val="-6"/>
        </w:rPr>
      </w:pPr>
    </w:p>
    <w:p w14:paraId="000F375B" w14:textId="77777777" w:rsidR="00AE6E5D" w:rsidRPr="00CC4221" w:rsidRDefault="00AE6E5D">
      <w:pPr>
        <w:pStyle w:val="References"/>
        <w:numPr>
          <w:ilvl w:val="0"/>
          <w:numId w:val="0"/>
        </w:numPr>
        <w:ind w:left="360" w:hanging="360"/>
        <w:rPr>
          <w:spacing w:val="-6"/>
        </w:rPr>
        <w:sectPr w:rsidR="00AE6E5D" w:rsidRPr="00CC4221" w:rsidSect="00CB3262">
          <w:type w:val="continuous"/>
          <w:pgSz w:w="11907" w:h="16839" w:code="9"/>
          <w:pgMar w:top="1440" w:right="1077" w:bottom="1440" w:left="1077" w:header="720" w:footer="720" w:gutter="47"/>
          <w:cols w:num="2" w:space="475"/>
          <w:docGrid w:linePitch="245"/>
        </w:sectPr>
      </w:pPr>
    </w:p>
    <w:p w14:paraId="62CB41F3" w14:textId="77777777" w:rsidR="00AE6E5D" w:rsidRPr="00CC4221" w:rsidRDefault="00AE6E5D" w:rsidP="00AE6E5D">
      <w:pPr>
        <w:pStyle w:val="Paper-Title"/>
        <w:rPr>
          <w:spacing w:val="-6"/>
        </w:rPr>
      </w:pPr>
    </w:p>
    <w:sectPr w:rsidR="00AE6E5D" w:rsidRPr="00CC4221" w:rsidSect="00CB3262">
      <w:type w:val="continuous"/>
      <w:pgSz w:w="11907" w:h="16839" w:code="9"/>
      <w:pgMar w:top="1440" w:right="1077" w:bottom="1440" w:left="1077" w:header="720" w:footer="720" w:gutter="47"/>
      <w:cols w:space="720"/>
      <w:docGrid w:linePitch="2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70C48B4" w14:textId="77777777" w:rsidR="00E771F8" w:rsidRDefault="00E771F8">
      <w:r>
        <w:separator/>
      </w:r>
    </w:p>
  </w:endnote>
  <w:endnote w:type="continuationSeparator" w:id="0">
    <w:p w14:paraId="7591A23F" w14:textId="77777777" w:rsidR="00E771F8" w:rsidRDefault="00E7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Bold">
    <w:altName w:val="Helvetica"/>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9E641" w14:textId="77777777" w:rsidR="001B7997" w:rsidRDefault="001B79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C32B99" w14:textId="77777777" w:rsidR="001B7997" w:rsidRDefault="001B79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A195572" w14:textId="77777777" w:rsidR="00E771F8" w:rsidRDefault="00E771F8">
      <w:r>
        <w:separator/>
      </w:r>
    </w:p>
  </w:footnote>
  <w:footnote w:type="continuationSeparator" w:id="0">
    <w:p w14:paraId="7EDC4FE8" w14:textId="77777777" w:rsidR="00E771F8" w:rsidRDefault="00E771F8">
      <w:r>
        <w:continuationSeparator/>
      </w:r>
    </w:p>
  </w:footnote>
  <w:footnote w:id="1">
    <w:p w14:paraId="794D477D" w14:textId="77777777" w:rsidR="001B7997" w:rsidRDefault="001B7997">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45A669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3D4D26A"/>
    <w:lvl w:ilvl="0">
      <w:start w:val="1"/>
      <w:numFmt w:val="decimal"/>
      <w:lvlText w:val="%1."/>
      <w:lvlJc w:val="left"/>
      <w:pPr>
        <w:tabs>
          <w:tab w:val="num" w:pos="1492"/>
        </w:tabs>
        <w:ind w:left="1492" w:hanging="360"/>
      </w:pPr>
    </w:lvl>
  </w:abstractNum>
  <w:abstractNum w:abstractNumId="2">
    <w:nsid w:val="FFFFFF7D"/>
    <w:multiLevelType w:val="singleLevel"/>
    <w:tmpl w:val="8D5C6F1E"/>
    <w:lvl w:ilvl="0">
      <w:start w:val="1"/>
      <w:numFmt w:val="decimal"/>
      <w:lvlText w:val="%1."/>
      <w:lvlJc w:val="left"/>
      <w:pPr>
        <w:tabs>
          <w:tab w:val="num" w:pos="1209"/>
        </w:tabs>
        <w:ind w:left="1209" w:hanging="360"/>
      </w:pPr>
    </w:lvl>
  </w:abstractNum>
  <w:abstractNum w:abstractNumId="3">
    <w:nsid w:val="FFFFFF7F"/>
    <w:multiLevelType w:val="singleLevel"/>
    <w:tmpl w:val="2FBA484A"/>
    <w:lvl w:ilvl="0">
      <w:start w:val="1"/>
      <w:numFmt w:val="decimal"/>
      <w:lvlText w:val="%1."/>
      <w:lvlJc w:val="left"/>
      <w:pPr>
        <w:tabs>
          <w:tab w:val="num" w:pos="643"/>
        </w:tabs>
        <w:ind w:left="643" w:hanging="360"/>
      </w:pPr>
    </w:lvl>
  </w:abstractNum>
  <w:abstractNum w:abstractNumId="4">
    <w:nsid w:val="FFFFFF80"/>
    <w:multiLevelType w:val="singleLevel"/>
    <w:tmpl w:val="09CAF15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3C461E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6BAD53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2E82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6E124E"/>
    <w:lvl w:ilvl="0">
      <w:start w:val="1"/>
      <w:numFmt w:val="decimal"/>
      <w:lvlText w:val="%1."/>
      <w:lvlJc w:val="left"/>
      <w:pPr>
        <w:tabs>
          <w:tab w:val="num" w:pos="360"/>
        </w:tabs>
        <w:ind w:left="360" w:hanging="360"/>
      </w:pPr>
    </w:lvl>
  </w:abstractNum>
  <w:abstractNum w:abstractNumId="9">
    <w:nsid w:val="FFFFFF89"/>
    <w:multiLevelType w:val="singleLevel"/>
    <w:tmpl w:val="CBF28B2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embedSystemFonts/>
  <w:proofState w:spelling="clean" w:grammar="clean"/>
  <w:doNotTrackMoves/>
  <w:defaultTabStop w:val="284"/>
  <w:drawingGridHorizontalSpacing w:val="90"/>
  <w:displayHorizontalDrawingGridEvery w:val="0"/>
  <w:displayVerticalDrawingGridEvery w:val="0"/>
  <w:noPunctuationKerning/>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4691"/>
    <w:rsid w:val="0001141E"/>
    <w:rsid w:val="00032A61"/>
    <w:rsid w:val="0007515A"/>
    <w:rsid w:val="00095FF1"/>
    <w:rsid w:val="000F23C5"/>
    <w:rsid w:val="0016367D"/>
    <w:rsid w:val="001B7997"/>
    <w:rsid w:val="001C2EBC"/>
    <w:rsid w:val="001C7D27"/>
    <w:rsid w:val="00201FD4"/>
    <w:rsid w:val="00222E7D"/>
    <w:rsid w:val="00237391"/>
    <w:rsid w:val="00291B4A"/>
    <w:rsid w:val="002B73B1"/>
    <w:rsid w:val="003638CC"/>
    <w:rsid w:val="003A1501"/>
    <w:rsid w:val="00437F00"/>
    <w:rsid w:val="004669BD"/>
    <w:rsid w:val="00470165"/>
    <w:rsid w:val="00481AF9"/>
    <w:rsid w:val="00492060"/>
    <w:rsid w:val="004A0F49"/>
    <w:rsid w:val="004C7897"/>
    <w:rsid w:val="004E052F"/>
    <w:rsid w:val="005025F0"/>
    <w:rsid w:val="00540229"/>
    <w:rsid w:val="005438A2"/>
    <w:rsid w:val="00546126"/>
    <w:rsid w:val="00571281"/>
    <w:rsid w:val="006420E9"/>
    <w:rsid w:val="0065168F"/>
    <w:rsid w:val="006557F1"/>
    <w:rsid w:val="006D68DC"/>
    <w:rsid w:val="007A4AFB"/>
    <w:rsid w:val="007D5FB9"/>
    <w:rsid w:val="007E189C"/>
    <w:rsid w:val="008126C9"/>
    <w:rsid w:val="008515F4"/>
    <w:rsid w:val="0087589F"/>
    <w:rsid w:val="00882D18"/>
    <w:rsid w:val="00896D23"/>
    <w:rsid w:val="00904691"/>
    <w:rsid w:val="00935039"/>
    <w:rsid w:val="0094747A"/>
    <w:rsid w:val="00972D89"/>
    <w:rsid w:val="009A2989"/>
    <w:rsid w:val="00A458A2"/>
    <w:rsid w:val="00A56967"/>
    <w:rsid w:val="00A718A6"/>
    <w:rsid w:val="00A85372"/>
    <w:rsid w:val="00A90B10"/>
    <w:rsid w:val="00AB7997"/>
    <w:rsid w:val="00AE6E5D"/>
    <w:rsid w:val="00B025F0"/>
    <w:rsid w:val="00B13DF1"/>
    <w:rsid w:val="00BB1964"/>
    <w:rsid w:val="00BC285D"/>
    <w:rsid w:val="00C00F62"/>
    <w:rsid w:val="00C03EDF"/>
    <w:rsid w:val="00C04087"/>
    <w:rsid w:val="00C0508F"/>
    <w:rsid w:val="00C23DC4"/>
    <w:rsid w:val="00C81C18"/>
    <w:rsid w:val="00CB3262"/>
    <w:rsid w:val="00CB7DDA"/>
    <w:rsid w:val="00CC4221"/>
    <w:rsid w:val="00CE318E"/>
    <w:rsid w:val="00D247F2"/>
    <w:rsid w:val="00D43461"/>
    <w:rsid w:val="00D83D65"/>
    <w:rsid w:val="00DC270B"/>
    <w:rsid w:val="00DE771A"/>
    <w:rsid w:val="00E3190D"/>
    <w:rsid w:val="00E367DF"/>
    <w:rsid w:val="00E408E6"/>
    <w:rsid w:val="00E44003"/>
    <w:rsid w:val="00E5025D"/>
    <w:rsid w:val="00E771F8"/>
    <w:rsid w:val="00ED4725"/>
    <w:rsid w:val="00EE54A2"/>
    <w:rsid w:val="00EE55D3"/>
    <w:rsid w:val="00F11CDF"/>
    <w:rsid w:val="00F171AB"/>
    <w:rsid w:val="00F40148"/>
    <w:rsid w:val="00FA0248"/>
    <w:rsid w:val="00FB5CF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A524E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37F00"/>
    <w:pPr>
      <w:tabs>
        <w:tab w:val="left" w:pos="142"/>
      </w:tabs>
      <w:spacing w:after="80"/>
      <w:contextualSpacing/>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Tahoma"/>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C93EDC"/>
    <w:rPr>
      <w:sz w:val="16"/>
    </w:rPr>
  </w:style>
  <w:style w:type="character" w:customStyle="1" w:styleId="BodyTextIndentChar">
    <w:name w:val="Body Text Indent Char"/>
    <w:link w:val="BodyTextIndent"/>
    <w:rsid w:val="00C93EDC"/>
    <w:rPr>
      <w:sz w:val="18"/>
    </w:rPr>
  </w:style>
  <w:style w:type="character" w:styleId="SubtleEmphasis">
    <w:name w:val="Subtle Emphasis"/>
    <w:aliases w:val="References NIME"/>
    <w:uiPriority w:val="19"/>
    <w:qFormat/>
    <w:rsid w:val="00D247F2"/>
    <w:rPr>
      <w:spacing w:val="-6"/>
    </w:rPr>
  </w:style>
  <w:style w:type="table" w:styleId="TableGrid">
    <w:name w:val="Table Grid"/>
    <w:basedOn w:val="TableNormal"/>
    <w:rsid w:val="00095F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921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acm.org/about/class/1998/"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0B178-8C9D-7A49-A78C-8FF728BC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nime-template.docx</Template>
  <TotalTime>0</TotalTime>
  <Pages>2</Pages>
  <Words>1260</Words>
  <Characters>7182</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ADDITIONAL AUTHORS</vt:lpstr>
      <vt:lpstr>REFERENCES</vt:lpstr>
      <vt:lpstr>Appendices may follow the references</vt:lpstr>
    </vt:vector>
  </TitlesOfParts>
  <Company>ACM</Company>
  <LinksUpToDate>false</LinksUpToDate>
  <CharactersWithSpaces>8426</CharactersWithSpaces>
  <SharedDoc>false</SharedDoc>
  <HLinks>
    <vt:vector size="6" baseType="variant">
      <vt:variant>
        <vt:i4>196681</vt:i4>
      </vt:variant>
      <vt:variant>
        <vt:i4>0</vt:i4>
      </vt:variant>
      <vt:variant>
        <vt:i4>0</vt:i4>
      </vt:variant>
      <vt:variant>
        <vt:i4>5</vt:i4>
      </vt:variant>
      <vt:variant>
        <vt:lpwstr>http://www.acm.org/about/class/1998/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Cumhur Erkut</cp:lastModifiedBy>
  <cp:revision>2</cp:revision>
  <cp:lastPrinted>2014-11-16T16:26:00Z</cp:lastPrinted>
  <dcterms:created xsi:type="dcterms:W3CDTF">2017-01-03T13:13:00Z</dcterms:created>
  <dcterms:modified xsi:type="dcterms:W3CDTF">2017-01-03T13:13:00Z</dcterms:modified>
</cp:coreProperties>
</file>